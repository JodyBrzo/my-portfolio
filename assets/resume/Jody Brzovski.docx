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9" w:type="pct"/>
        <w:tblLayout w:type="fixed"/>
        <w:tblCellMar>
          <w:left w:w="0" w:type="dxa"/>
          <w:right w:w="0" w:type="dxa"/>
        </w:tblCellMar>
        <w:tblLook w:val="04A0" w:firstRow="1" w:lastRow="0" w:firstColumn="1" w:lastColumn="0" w:noHBand="0" w:noVBand="1"/>
      </w:tblPr>
      <w:tblGrid>
        <w:gridCol w:w="316"/>
        <w:gridCol w:w="154"/>
        <w:gridCol w:w="2700"/>
        <w:gridCol w:w="270"/>
        <w:gridCol w:w="720"/>
        <w:gridCol w:w="7236"/>
      </w:tblGrid>
      <w:tr w:rsidR="00453A7B" w:rsidRPr="00EC0F79" w14:paraId="6BDEEC7A" w14:textId="77777777" w:rsidTr="008F1188">
        <w:trPr>
          <w:trHeight w:val="4950"/>
        </w:trPr>
        <w:tc>
          <w:tcPr>
            <w:tcW w:w="3440" w:type="dxa"/>
            <w:gridSpan w:val="4"/>
          </w:tcPr>
          <w:p w14:paraId="05E534D3" w14:textId="1313E255" w:rsidR="00453A7B" w:rsidRDefault="00B252AF">
            <w:r>
              <w:rPr>
                <w:noProof/>
              </w:rPr>
              <mc:AlternateContent>
                <mc:Choice Requires="wps">
                  <w:drawing>
                    <wp:anchor distT="0" distB="0" distL="114300" distR="114300" simplePos="0" relativeHeight="251663359" behindDoc="0" locked="0" layoutInCell="1" allowOverlap="1" wp14:anchorId="4E17B4B5" wp14:editId="2B1012AA">
                      <wp:simplePos x="0" y="0"/>
                      <wp:positionH relativeFrom="column">
                        <wp:posOffset>-274320</wp:posOffset>
                      </wp:positionH>
                      <wp:positionV relativeFrom="paragraph">
                        <wp:posOffset>2772447</wp:posOffset>
                      </wp:positionV>
                      <wp:extent cx="2665058" cy="363071"/>
                      <wp:effectExtent l="0" t="0" r="21590" b="18415"/>
                      <wp:wrapNone/>
                      <wp:docPr id="3" name="Rectangle 3"/>
                      <wp:cNvGraphicFramePr/>
                      <a:graphic xmlns:a="http://schemas.openxmlformats.org/drawingml/2006/main">
                        <a:graphicData uri="http://schemas.microsoft.com/office/word/2010/wordprocessingShape">
                          <wps:wsp>
                            <wps:cNvSpPr/>
                            <wps:spPr>
                              <a:xfrm>
                                <a:off x="0" y="0"/>
                                <a:ext cx="2665058" cy="363071"/>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0170EA" id="Rectangle 3" o:spid="_x0000_s1026" style="position:absolute;margin-left:-21.6pt;margin-top:218.3pt;width:209.85pt;height:28.6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" fillcolor="#161616 [334]" strokecolor="black [1600]" strokeweight="1pt"/>
                  </w:pict>
                </mc:Fallback>
              </mc:AlternateContent>
            </w:r>
            <w:r w:rsidR="00C76EFE">
              <w:rPr>
                <w:noProof/>
              </w:rPr>
              <w:drawing>
                <wp:anchor distT="0" distB="0" distL="114300" distR="114300" simplePos="0" relativeHeight="251742208" behindDoc="0" locked="0" layoutInCell="1" allowOverlap="0" wp14:anchorId="62D17609" wp14:editId="027AB238">
                  <wp:simplePos x="0" y="0"/>
                  <wp:positionH relativeFrom="column">
                    <wp:posOffset>-276860</wp:posOffset>
                  </wp:positionH>
                  <wp:positionV relativeFrom="paragraph">
                    <wp:posOffset>-475087</wp:posOffset>
                  </wp:positionV>
                  <wp:extent cx="2670048" cy="324612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0048" cy="3246120"/>
                          </a:xfrm>
                          <a:prstGeom prst="rect">
                            <a:avLst/>
                          </a:prstGeom>
                          <a:noFill/>
                        </pic:spPr>
                      </pic:pic>
                    </a:graphicData>
                  </a:graphic>
                  <wp14:sizeRelH relativeFrom="margin">
                    <wp14:pctWidth>0</wp14:pctWidth>
                  </wp14:sizeRelH>
                  <wp14:sizeRelV relativeFrom="margin">
                    <wp14:pctHeight>0</wp14:pctHeight>
                  </wp14:sizeRelV>
                </wp:anchor>
              </w:drawing>
            </w:r>
          </w:p>
        </w:tc>
        <w:tc>
          <w:tcPr>
            <w:tcW w:w="720" w:type="dxa"/>
          </w:tcPr>
          <w:p w14:paraId="452836BA" w14:textId="461D0674" w:rsidR="00453A7B" w:rsidRDefault="00453A7B" w:rsidP="004A28EA"/>
        </w:tc>
        <w:tc>
          <w:tcPr>
            <w:tcW w:w="7236" w:type="dxa"/>
            <w:vMerge w:val="restart"/>
          </w:tcPr>
          <w:p w14:paraId="32C860A0" w14:textId="569B8B5E" w:rsidR="00453A7B" w:rsidRPr="001949D7" w:rsidRDefault="00C76EFE" w:rsidP="00B252AF">
            <w:pPr>
              <w:pStyle w:val="Title"/>
              <w:spacing w:before="240"/>
              <w:rPr>
                <w:color w:val="auto"/>
              </w:rPr>
            </w:pPr>
            <w:r w:rsidRPr="001949D7">
              <w:rPr>
                <w:color w:val="auto"/>
              </w:rPr>
              <w:t>Jody Brzovski</w:t>
            </w:r>
          </w:p>
          <w:p w14:paraId="4C2FB8E9" w14:textId="7633CD3E" w:rsidR="00453A7B" w:rsidRPr="001949D7" w:rsidRDefault="00C76EFE" w:rsidP="002E7306">
            <w:pPr>
              <w:pStyle w:val="Subtitle"/>
              <w:rPr>
                <w:color w:val="595959" w:themeColor="text1" w:themeTint="A6"/>
              </w:rPr>
            </w:pPr>
            <w:r w:rsidRPr="001949D7">
              <w:rPr>
                <w:color w:val="595959" w:themeColor="text1" w:themeTint="A6"/>
              </w:rPr>
              <w:t>full stack developer</w:t>
            </w:r>
          </w:p>
          <w:sdt>
            <w:sdtPr>
              <w:id w:val="2074003189"/>
              <w:placeholder>
                <w:docPart w:val="EF1D799662E84B729F647C017CBA48BF"/>
              </w:placeholder>
              <w:temporary/>
              <w:showingPlcHdr/>
              <w15:appearance w15:val="hidden"/>
            </w:sdtPr>
            <w:sdtEndPr/>
            <w:sdtContent>
              <w:p w14:paraId="5DD593DE" w14:textId="77777777" w:rsidR="00453A7B" w:rsidRDefault="00453A7B" w:rsidP="009503EB">
                <w:pPr>
                  <w:pStyle w:val="Heading1"/>
                  <w:spacing w:before="360"/>
                </w:pPr>
                <w:r w:rsidRPr="001949D7">
                  <w:rPr>
                    <w:color w:val="595959" w:themeColor="text1" w:themeTint="A6"/>
                  </w:rPr>
                  <w:t>Objective</w:t>
                </w:r>
              </w:p>
            </w:sdtContent>
          </w:sdt>
          <w:p w14:paraId="566432FF" w14:textId="0EBF87DB" w:rsidR="007B7020" w:rsidRDefault="00082636" w:rsidP="009503EB">
            <w:pPr>
              <w:spacing w:before="120"/>
            </w:pPr>
            <w:r w:rsidRPr="00082636">
              <w:t xml:space="preserve">Junior </w:t>
            </w:r>
            <w:r>
              <w:t>Full Stack</w:t>
            </w:r>
            <w:r w:rsidRPr="00082636">
              <w:t xml:space="preserve"> Developer with 3 plus years of experience </w:t>
            </w:r>
            <w:r>
              <w:t>in software development.  Able to build web</w:t>
            </w:r>
            <w:r w:rsidRPr="00082636">
              <w:t xml:space="preserve"> applications from the ground up - information gathering, planning, design, development, testing and delivery and maintenance. Extremely passionate towards software architecture and design combined with sensitivity to serve the needs of the business balanced with the delivery of </w:t>
            </w:r>
            <w:r w:rsidR="00987A19" w:rsidRPr="00082636">
              <w:t>high-quality</w:t>
            </w:r>
            <w:r w:rsidRPr="00082636">
              <w:t xml:space="preserve"> solutions.</w:t>
            </w:r>
          </w:p>
          <w:p w14:paraId="54173F0B" w14:textId="516A7CC1" w:rsidR="007B7020" w:rsidRPr="007B7020" w:rsidRDefault="007B7020" w:rsidP="009503EB">
            <w:pPr>
              <w:pStyle w:val="Heading1"/>
              <w:rPr>
                <w:color w:val="595959" w:themeColor="text1" w:themeTint="A6"/>
              </w:rPr>
            </w:pPr>
            <w:r w:rsidRPr="007B7020">
              <w:rPr>
                <w:color w:val="595959" w:themeColor="text1" w:themeTint="A6"/>
              </w:rPr>
              <w:t>Skills</w:t>
            </w:r>
          </w:p>
          <w:p w14:paraId="2B4B1B62" w14:textId="317EE4AA" w:rsidR="007B7020" w:rsidRDefault="007B7020" w:rsidP="007B7020">
            <w:r w:rsidRPr="00DF12E1">
              <w:t>HTML, CSS,</w:t>
            </w:r>
            <w:r>
              <w:t xml:space="preserve"> Bootstrap,</w:t>
            </w:r>
            <w:r w:rsidRPr="00DF12E1">
              <w:t xml:space="preserve"> Node.js, </w:t>
            </w:r>
            <w:proofErr w:type="spellStart"/>
            <w:r w:rsidRPr="00DF12E1">
              <w:t>Github</w:t>
            </w:r>
            <w:proofErr w:type="spellEnd"/>
            <w:r w:rsidRPr="00DF12E1">
              <w:t xml:space="preserve">, JavaScript, Ajax, JSON and </w:t>
            </w:r>
            <w:proofErr w:type="spellStart"/>
            <w:r w:rsidRPr="00DF12E1">
              <w:t>JQuery</w:t>
            </w:r>
            <w:proofErr w:type="spellEnd"/>
            <w:r w:rsidR="005B46B0">
              <w:t>, C#, VB.NET.</w:t>
            </w:r>
          </w:p>
          <w:p w14:paraId="795AC6D9" w14:textId="14643FBE" w:rsidR="00E91924" w:rsidRPr="007B7020" w:rsidRDefault="00E91924" w:rsidP="009503EB">
            <w:pPr>
              <w:pStyle w:val="Heading1"/>
              <w:rPr>
                <w:color w:val="595959" w:themeColor="text1" w:themeTint="A6"/>
              </w:rPr>
            </w:pPr>
            <w:r>
              <w:rPr>
                <w:color w:val="595959" w:themeColor="text1" w:themeTint="A6"/>
              </w:rPr>
              <w:t>Projects</w:t>
            </w:r>
          </w:p>
          <w:p w14:paraId="7C45A593" w14:textId="6AF73D4F" w:rsidR="00E91924" w:rsidRPr="00E91924" w:rsidRDefault="00E91924" w:rsidP="009503EB">
            <w:pPr>
              <w:spacing w:before="120"/>
            </w:pPr>
            <w:r>
              <w:rPr>
                <w:sz w:val="32"/>
                <w:szCs w:val="32"/>
              </w:rPr>
              <w:t>RESTAURANT DASHBOARD</w:t>
            </w:r>
          </w:p>
          <w:p w14:paraId="35E71678" w14:textId="6B747CCF" w:rsidR="00E91924" w:rsidRDefault="00E91924" w:rsidP="009503EB">
            <w:r>
              <w:t>G</w:t>
            </w:r>
            <w:r w:rsidRPr="00E91924">
              <w:t>roup project utilizing the Yelp and Google APIs. User can search for restaurants in a zip code and can save favorites.</w:t>
            </w:r>
            <w:r>
              <w:t xml:space="preserve"> This project uses HTML, CSS, Foundation, </w:t>
            </w:r>
            <w:proofErr w:type="spellStart"/>
            <w:r>
              <w:t>JavaScipt</w:t>
            </w:r>
            <w:proofErr w:type="spellEnd"/>
            <w:r>
              <w:t xml:space="preserve">, JSON, </w:t>
            </w:r>
            <w:proofErr w:type="spellStart"/>
            <w:r>
              <w:t>JQuery</w:t>
            </w:r>
            <w:proofErr w:type="spellEnd"/>
            <w:r>
              <w:t xml:space="preserve"> and Ajax.</w:t>
            </w:r>
          </w:p>
          <w:p w14:paraId="6EE50842" w14:textId="286413A1" w:rsidR="00E91924" w:rsidRDefault="00E91924" w:rsidP="00E91924">
            <w:r w:rsidRPr="00E91924">
              <w:rPr>
                <w:b/>
                <w:bCs/>
              </w:rPr>
              <w:t>Live Site:</w:t>
            </w:r>
            <w:r>
              <w:t xml:space="preserve"> </w:t>
            </w:r>
            <w:r w:rsidRPr="00E91924">
              <w:t>https://teangelo1.github.io/restaurant-dashboard/</w:t>
            </w:r>
          </w:p>
          <w:p w14:paraId="550A0858" w14:textId="096C7755" w:rsidR="00E91924" w:rsidRDefault="00E91924" w:rsidP="00E91924">
            <w:proofErr w:type="spellStart"/>
            <w:r w:rsidRPr="00E91924">
              <w:rPr>
                <w:b/>
                <w:bCs/>
              </w:rPr>
              <w:t>Github</w:t>
            </w:r>
            <w:proofErr w:type="spellEnd"/>
            <w:r w:rsidRPr="00E91924">
              <w:rPr>
                <w:b/>
                <w:bCs/>
              </w:rPr>
              <w:t xml:space="preserve"> Repo:</w:t>
            </w:r>
            <w:r>
              <w:t xml:space="preserve"> </w:t>
            </w:r>
            <w:r w:rsidRPr="00E91924">
              <w:t>https://github.com/Teangelo1/restaurant-dashboard</w:t>
            </w:r>
          </w:p>
          <w:p w14:paraId="284395A9" w14:textId="0A027128" w:rsidR="003259C0" w:rsidRPr="00E91924" w:rsidRDefault="003259C0" w:rsidP="009503EB">
            <w:pPr>
              <w:spacing w:before="120"/>
            </w:pPr>
            <w:r>
              <w:rPr>
                <w:caps/>
              </w:rPr>
              <w:br/>
            </w:r>
            <w:r>
              <w:rPr>
                <w:sz w:val="32"/>
                <w:szCs w:val="32"/>
              </w:rPr>
              <w:t>WEATHER</w:t>
            </w:r>
            <w:r>
              <w:rPr>
                <w:sz w:val="32"/>
                <w:szCs w:val="32"/>
              </w:rPr>
              <w:t xml:space="preserve"> DASHBOARD</w:t>
            </w:r>
          </w:p>
          <w:p w14:paraId="46E1F425" w14:textId="5D50A8BA" w:rsidR="003259C0" w:rsidRDefault="003259C0" w:rsidP="009503EB">
            <w:r w:rsidRPr="003259C0">
              <w:t xml:space="preserve">Utilizes the </w:t>
            </w:r>
            <w:proofErr w:type="spellStart"/>
            <w:r w:rsidRPr="003259C0">
              <w:t>OpenWeather</w:t>
            </w:r>
            <w:proofErr w:type="spellEnd"/>
            <w:r w:rsidRPr="003259C0">
              <w:t xml:space="preserve"> API to retrieve and store current and </w:t>
            </w:r>
            <w:proofErr w:type="gramStart"/>
            <w:r w:rsidRPr="003259C0">
              <w:t>5 day</w:t>
            </w:r>
            <w:proofErr w:type="gramEnd"/>
            <w:r w:rsidRPr="003259C0">
              <w:t xml:space="preserve"> weather forecast based on user entered zip code.</w:t>
            </w:r>
            <w:r>
              <w:t xml:space="preserve">  </w:t>
            </w:r>
            <w:r>
              <w:t xml:space="preserve">This project uses HTML, CSS, </w:t>
            </w:r>
            <w:r>
              <w:t>Bootstrap</w:t>
            </w:r>
            <w:r>
              <w:t xml:space="preserve">, </w:t>
            </w:r>
            <w:proofErr w:type="spellStart"/>
            <w:r>
              <w:t>JavaScipt</w:t>
            </w:r>
            <w:proofErr w:type="spellEnd"/>
            <w:r>
              <w:t xml:space="preserve">, JSON, </w:t>
            </w:r>
            <w:proofErr w:type="spellStart"/>
            <w:r>
              <w:t>JQuery</w:t>
            </w:r>
            <w:proofErr w:type="spellEnd"/>
            <w:r>
              <w:t xml:space="preserve"> and Ajax.</w:t>
            </w:r>
          </w:p>
          <w:p w14:paraId="4B6916DF" w14:textId="16473054" w:rsidR="003259C0" w:rsidRDefault="003259C0" w:rsidP="003259C0">
            <w:r w:rsidRPr="00E91924">
              <w:rPr>
                <w:b/>
                <w:bCs/>
              </w:rPr>
              <w:t>Live Site:</w:t>
            </w:r>
            <w:r>
              <w:t xml:space="preserve"> </w:t>
            </w:r>
            <w:r w:rsidRPr="003259C0">
              <w:t>https://jodybrzo.github.io/weather-dashboard/index.html</w:t>
            </w:r>
          </w:p>
          <w:p w14:paraId="199F43C1" w14:textId="064BA470" w:rsidR="003259C0" w:rsidRDefault="003259C0" w:rsidP="003259C0">
            <w:proofErr w:type="spellStart"/>
            <w:r w:rsidRPr="00E91924">
              <w:rPr>
                <w:b/>
                <w:bCs/>
              </w:rPr>
              <w:t>Github</w:t>
            </w:r>
            <w:proofErr w:type="spellEnd"/>
            <w:r w:rsidRPr="00E91924">
              <w:rPr>
                <w:b/>
                <w:bCs/>
              </w:rPr>
              <w:t xml:space="preserve"> Repo:</w:t>
            </w:r>
            <w:r>
              <w:t xml:space="preserve"> </w:t>
            </w:r>
            <w:r w:rsidRPr="003259C0">
              <w:t>https://github.com/JodyBrzo/weather-dashboard</w:t>
            </w:r>
          </w:p>
          <w:p w14:paraId="1EF00C45" w14:textId="77777777" w:rsidR="009503EB" w:rsidRDefault="009503EB" w:rsidP="003259C0">
            <w:pPr>
              <w:rPr>
                <w:caps/>
              </w:rPr>
            </w:pPr>
          </w:p>
          <w:p w14:paraId="7B465A68" w14:textId="77777777" w:rsidR="009503EB" w:rsidRDefault="009503EB" w:rsidP="00E91924">
            <w:pPr>
              <w:rPr>
                <w:caps/>
              </w:rPr>
            </w:pPr>
          </w:p>
          <w:p w14:paraId="07DF4A64" w14:textId="6B127045" w:rsidR="009503EB" w:rsidRPr="009503EB" w:rsidRDefault="009503EB" w:rsidP="009503EB">
            <w:pPr>
              <w:pStyle w:val="Heading1"/>
              <w:rPr>
                <w:color w:val="595959" w:themeColor="text1" w:themeTint="A6"/>
              </w:rPr>
            </w:pPr>
            <w:r>
              <w:rPr>
                <w:color w:val="595959" w:themeColor="text1" w:themeTint="A6"/>
              </w:rPr>
              <w:lastRenderedPageBreak/>
              <w:t>Projects</w:t>
            </w:r>
            <w:r>
              <w:rPr>
                <w:color w:val="595959" w:themeColor="text1" w:themeTint="A6"/>
              </w:rPr>
              <w:t xml:space="preserve"> continued</w:t>
            </w:r>
            <w:r w:rsidR="00B252AF">
              <w:rPr>
                <w:color w:val="595959" w:themeColor="text1" w:themeTint="A6"/>
              </w:rPr>
              <w:t>…</w:t>
            </w:r>
          </w:p>
          <w:p w14:paraId="6C21846A" w14:textId="60FFABE7" w:rsidR="003259C0" w:rsidRPr="00E91924" w:rsidRDefault="003259C0" w:rsidP="009503EB">
            <w:pPr>
              <w:spacing w:before="120"/>
            </w:pPr>
            <w:r>
              <w:rPr>
                <w:sz w:val="32"/>
                <w:szCs w:val="32"/>
              </w:rPr>
              <w:t>DAY PLANNER</w:t>
            </w:r>
          </w:p>
          <w:p w14:paraId="5CE1D07D" w14:textId="29A84227" w:rsidR="003259C0" w:rsidRDefault="003259C0" w:rsidP="003259C0">
            <w:r w:rsidRPr="003259C0">
              <w:t xml:space="preserve">A simple calendar app for scheduling your </w:t>
            </w:r>
            <w:proofErr w:type="gramStart"/>
            <w:r w:rsidRPr="003259C0">
              <w:t>work day</w:t>
            </w:r>
            <w:proofErr w:type="gramEnd"/>
            <w:r w:rsidRPr="003259C0">
              <w:t>. Add or delete your tasks in the desired time slot and click save.</w:t>
            </w:r>
            <w:r>
              <w:t xml:space="preserve">  This project uses HTML, CSS, Bootstrap, </w:t>
            </w:r>
            <w:proofErr w:type="spellStart"/>
            <w:r>
              <w:t>JavaScipt</w:t>
            </w:r>
            <w:proofErr w:type="spellEnd"/>
            <w:r>
              <w:t>, JSON</w:t>
            </w:r>
            <w:r>
              <w:t xml:space="preserve"> &amp;</w:t>
            </w:r>
            <w:r>
              <w:t xml:space="preserve"> </w:t>
            </w:r>
            <w:proofErr w:type="spellStart"/>
            <w:r>
              <w:t>JQuery</w:t>
            </w:r>
            <w:proofErr w:type="spellEnd"/>
            <w:r>
              <w:t>.</w:t>
            </w:r>
          </w:p>
          <w:p w14:paraId="5E084086" w14:textId="73B07DE5" w:rsidR="003259C0" w:rsidRDefault="003259C0" w:rsidP="003259C0">
            <w:r w:rsidRPr="00E91924">
              <w:rPr>
                <w:b/>
                <w:bCs/>
              </w:rPr>
              <w:t>Live Site:</w:t>
            </w:r>
            <w:r>
              <w:t xml:space="preserve"> </w:t>
            </w:r>
            <w:r w:rsidRPr="003259C0">
              <w:t>https://jodybrzo.github.io/day-planner/index.html</w:t>
            </w:r>
          </w:p>
          <w:p w14:paraId="7DA02AD8" w14:textId="0B118036" w:rsidR="003259C0" w:rsidRDefault="003259C0" w:rsidP="003259C0">
            <w:proofErr w:type="spellStart"/>
            <w:r w:rsidRPr="00E91924">
              <w:rPr>
                <w:b/>
                <w:bCs/>
              </w:rPr>
              <w:t>Github</w:t>
            </w:r>
            <w:proofErr w:type="spellEnd"/>
            <w:r w:rsidRPr="00E91924">
              <w:rPr>
                <w:b/>
                <w:bCs/>
              </w:rPr>
              <w:t xml:space="preserve"> Repo:</w:t>
            </w:r>
            <w:r>
              <w:t xml:space="preserve"> </w:t>
            </w:r>
            <w:hyperlink r:id="rId12" w:history="1">
              <w:r w:rsidR="003E3E45" w:rsidRPr="00162E75">
                <w:rPr>
                  <w:rStyle w:val="Hyperlink"/>
                </w:rPr>
                <w:t>https://github.com/JodyBrzo/day-planner</w:t>
              </w:r>
            </w:hyperlink>
          </w:p>
          <w:p w14:paraId="27232319" w14:textId="77777777" w:rsidR="003E3E45" w:rsidRDefault="003E3E45" w:rsidP="003259C0">
            <w:pPr>
              <w:rPr>
                <w:caps/>
              </w:rPr>
            </w:pPr>
          </w:p>
          <w:p w14:paraId="59F664CE" w14:textId="1ADD29A4" w:rsidR="00453A7B" w:rsidRDefault="004550D4" w:rsidP="009503EB">
            <w:pPr>
              <w:pStyle w:val="Heading1"/>
            </w:pPr>
            <w:sdt>
              <w:sdtPr>
                <w:id w:val="1696962928"/>
                <w:placeholder>
                  <w:docPart w:val="DA5F955A5D1D41C094A69870EB87945D"/>
                </w:placeholder>
                <w:temporary/>
                <w:showingPlcHdr/>
                <w15:appearance w15:val="hidden"/>
              </w:sdtPr>
              <w:sdtEndPr/>
              <w:sdtContent>
                <w:r w:rsidR="00453A7B" w:rsidRPr="001949D7">
                  <w:rPr>
                    <w:color w:val="595959" w:themeColor="text1" w:themeTint="A6"/>
                  </w:rPr>
                  <w:t>Experience</w:t>
                </w:r>
              </w:sdtContent>
            </w:sdt>
          </w:p>
          <w:p w14:paraId="5C8622B4" w14:textId="6696D2B0" w:rsidR="00453A7B" w:rsidRDefault="00DF12E1" w:rsidP="009503EB">
            <w:pPr>
              <w:pStyle w:val="Heading2"/>
            </w:pPr>
            <w:r>
              <w:t>Technical consultant</w:t>
            </w:r>
          </w:p>
          <w:p w14:paraId="20EE3480" w14:textId="6298582A" w:rsidR="00453A7B" w:rsidRDefault="00453A7B" w:rsidP="00EC0F79">
            <w:pPr>
              <w:pStyle w:val="Heading3"/>
            </w:pPr>
            <w:r>
              <w:t>(</w:t>
            </w:r>
            <w:r w:rsidR="00DF12E1">
              <w:t>January 2008 – August 2009</w:t>
            </w:r>
            <w:r>
              <w:t>)</w:t>
            </w:r>
          </w:p>
          <w:p w14:paraId="51C103ED" w14:textId="7357C3C2" w:rsidR="00DF12E1" w:rsidRPr="00DF12E1" w:rsidRDefault="00DF12E1" w:rsidP="00DF12E1">
            <w:r>
              <w:t>Commercial Graphics</w:t>
            </w:r>
          </w:p>
          <w:p w14:paraId="6D60D58F" w14:textId="1BAF2E37" w:rsidR="00453A7B" w:rsidRPr="00EC0F79" w:rsidRDefault="00DF12E1" w:rsidP="00EC0F79">
            <w:pPr>
              <w:rPr>
                <w:lang w:val="it-IT"/>
              </w:rPr>
            </w:pPr>
            <w:r w:rsidRPr="00DF12E1">
              <w:t>Hardware and software consulting</w:t>
            </w:r>
            <w:r w:rsidR="007B7020">
              <w:t xml:space="preserve">.  Implementation </w:t>
            </w:r>
            <w:r w:rsidR="00CA083E">
              <w:t>and</w:t>
            </w:r>
            <w:r w:rsidR="005B46B0">
              <w:t xml:space="preserve"> streamlining </w:t>
            </w:r>
            <w:r w:rsidR="007B7020">
              <w:t xml:space="preserve">of variable data in the print shop. </w:t>
            </w:r>
          </w:p>
          <w:p w14:paraId="36EDBE98" w14:textId="463A2264" w:rsidR="00453A7B" w:rsidRDefault="00DF12E1" w:rsidP="009503EB">
            <w:pPr>
              <w:pStyle w:val="Heading2"/>
              <w:spacing w:before="240"/>
            </w:pPr>
            <w:r>
              <w:t>technical consultant/Office manager</w:t>
            </w:r>
          </w:p>
          <w:p w14:paraId="59B59992" w14:textId="313EBC4F" w:rsidR="00453A7B" w:rsidRDefault="00453A7B" w:rsidP="00D95726">
            <w:pPr>
              <w:pStyle w:val="Heading3"/>
            </w:pPr>
            <w:r>
              <w:t>(</w:t>
            </w:r>
            <w:r w:rsidR="00DF12E1">
              <w:t>September 2002</w:t>
            </w:r>
            <w:r>
              <w:t>-</w:t>
            </w:r>
            <w:r w:rsidR="00DF12E1">
              <w:t>December 2007</w:t>
            </w:r>
            <w:r>
              <w:t>)</w:t>
            </w:r>
          </w:p>
          <w:p w14:paraId="26D15367" w14:textId="70F49697" w:rsidR="00453A7B" w:rsidRDefault="00DF12E1" w:rsidP="00D95726">
            <w:r>
              <w:t>Sir Speedy</w:t>
            </w:r>
          </w:p>
          <w:p w14:paraId="3F071E5E" w14:textId="3E65A4E9" w:rsidR="00DF12E1" w:rsidRPr="00987A19" w:rsidRDefault="00DF12E1" w:rsidP="00D95726">
            <w:pPr>
              <w:rPr>
                <w:rFonts w:asciiTheme="majorHAnsi" w:hAnsiTheme="majorHAnsi"/>
                <w:lang w:val="it-IT"/>
              </w:rPr>
            </w:pPr>
            <w:r w:rsidRPr="00987A19">
              <w:rPr>
                <w:rFonts w:asciiTheme="majorHAnsi" w:hAnsiTheme="majorHAnsi" w:cs="Segoe UI"/>
                <w:shd w:val="clear" w:color="auto" w:fill="FFFFFF"/>
              </w:rPr>
              <w:t>Network Administrator, hardware, software and print equipment consulting, production management</w:t>
            </w:r>
            <w:r w:rsidR="005B46B0" w:rsidRPr="00987A19">
              <w:rPr>
                <w:rFonts w:asciiTheme="majorHAnsi" w:hAnsiTheme="majorHAnsi" w:cs="Segoe UI"/>
                <w:shd w:val="clear" w:color="auto" w:fill="FFFFFF"/>
              </w:rPr>
              <w:t>.</w:t>
            </w:r>
          </w:p>
          <w:p w14:paraId="47795655" w14:textId="00E110C1" w:rsidR="00453A7B" w:rsidRDefault="00DF12E1" w:rsidP="009503EB">
            <w:pPr>
              <w:pStyle w:val="Heading2"/>
              <w:spacing w:before="240"/>
            </w:pPr>
            <w:r>
              <w:t>Software engineer</w:t>
            </w:r>
          </w:p>
          <w:p w14:paraId="14F1D266" w14:textId="72718ECE" w:rsidR="00453A7B" w:rsidRDefault="00453A7B" w:rsidP="00D95726">
            <w:pPr>
              <w:pStyle w:val="Heading3"/>
            </w:pPr>
            <w:r>
              <w:t>(</w:t>
            </w:r>
            <w:r w:rsidR="00DF12E1">
              <w:t>October 1998</w:t>
            </w:r>
            <w:r>
              <w:t>-</w:t>
            </w:r>
            <w:r w:rsidR="00DF12E1">
              <w:t>August 2002</w:t>
            </w:r>
            <w:r>
              <w:t>)</w:t>
            </w:r>
          </w:p>
          <w:p w14:paraId="1C214C87" w14:textId="59D641A5" w:rsidR="00453A7B" w:rsidRDefault="00DF12E1" w:rsidP="00D95726">
            <w:r>
              <w:t>AVE Corporation</w:t>
            </w:r>
          </w:p>
          <w:p w14:paraId="52A9D91F" w14:textId="1D6982C6" w:rsidR="00DF12E1" w:rsidRDefault="00DF12E1" w:rsidP="00D95726">
            <w:r>
              <w:t>VB6 Programmer</w:t>
            </w:r>
            <w:r w:rsidR="00946CA6">
              <w:t xml:space="preserve"> </w:t>
            </w:r>
            <w:r w:rsidR="001A48EB">
              <w:t xml:space="preserve">– Lead developer for </w:t>
            </w:r>
            <w:r w:rsidR="00CA083E">
              <w:t>client-side</w:t>
            </w:r>
            <w:r w:rsidR="001A48EB">
              <w:t xml:space="preserve"> software that would allow real estate agents to manage their own personal website and update current property listings.</w:t>
            </w:r>
          </w:p>
          <w:p w14:paraId="4C9A2790" w14:textId="0C084F94" w:rsidR="001A48EB" w:rsidRDefault="001A48EB" w:rsidP="009503EB">
            <w:pPr>
              <w:pStyle w:val="Heading2"/>
              <w:spacing w:before="240"/>
            </w:pPr>
            <w:r>
              <w:t>network administrator</w:t>
            </w:r>
          </w:p>
          <w:p w14:paraId="50ECAF7B" w14:textId="0D72E30E" w:rsidR="001A48EB" w:rsidRDefault="001A48EB" w:rsidP="001A48EB">
            <w:pPr>
              <w:pStyle w:val="Heading3"/>
            </w:pPr>
            <w:r>
              <w:t>(September 1998-December- 2000)</w:t>
            </w:r>
          </w:p>
          <w:p w14:paraId="2314D84E" w14:textId="4B584F1A" w:rsidR="001A48EB" w:rsidRDefault="001A48EB" w:rsidP="001A48EB">
            <w:r>
              <w:t>Advanced Auto Trends</w:t>
            </w:r>
          </w:p>
          <w:p w14:paraId="3A806CE9" w14:textId="222EC721" w:rsidR="00453A7B" w:rsidRPr="00EC0F79" w:rsidRDefault="00B90A04" w:rsidP="00042315">
            <w:pPr>
              <w:rPr>
                <w:lang w:val="it-IT"/>
              </w:rPr>
            </w:pPr>
            <w:r>
              <w:t>In</w:t>
            </w:r>
            <w:r w:rsidR="001A48EB">
              <w:t xml:space="preserve"> charge of hardware upgrades and fixes, management of software installations company wide and implementation of company</w:t>
            </w:r>
            <w:r w:rsidR="00CA083E">
              <w:t xml:space="preserve"> ISO 9001</w:t>
            </w:r>
            <w:r w:rsidR="001A48EB">
              <w:t xml:space="preserve"> protocols and procedure related to software and hardware.</w:t>
            </w:r>
          </w:p>
        </w:tc>
      </w:tr>
      <w:tr w:rsidR="00453A7B" w:rsidRPr="004A28EA" w14:paraId="79F6F622" w14:textId="77777777" w:rsidTr="008F1188">
        <w:trPr>
          <w:trHeight w:val="450"/>
        </w:trPr>
        <w:tc>
          <w:tcPr>
            <w:tcW w:w="316" w:type="dxa"/>
          </w:tcPr>
          <w:p w14:paraId="6222E93F" w14:textId="4955CCB4" w:rsidR="00453A7B" w:rsidRDefault="00453A7B" w:rsidP="004A28EA">
            <w:pPr>
              <w:pStyle w:val="Heading4"/>
            </w:pPr>
          </w:p>
        </w:tc>
        <w:sdt>
          <w:sdtPr>
            <w:id w:val="1050265814"/>
            <w:placeholder>
              <w:docPart w:val="EFAC70B8D7C14DF48B7828C4C26974A6"/>
            </w:placeholder>
            <w:temporary/>
            <w:showingPlcHdr/>
            <w15:appearance w15:val="hidden"/>
          </w:sdtPr>
          <w:sdtEndPr/>
          <w:sdtContent>
            <w:tc>
              <w:tcPr>
                <w:tcW w:w="2854" w:type="dxa"/>
                <w:gridSpan w:val="2"/>
                <w:tcBorders>
                  <w:bottom w:val="single" w:sz="4" w:space="0" w:color="FFFFFF" w:themeColor="background1"/>
                </w:tcBorders>
              </w:tcPr>
              <w:p w14:paraId="705B0980" w14:textId="77777777" w:rsidR="00453A7B" w:rsidRDefault="00453A7B" w:rsidP="000163A6">
                <w:pPr>
                  <w:pStyle w:val="Heading4"/>
                  <w:spacing w:before="0"/>
                </w:pPr>
                <w:r>
                  <w:t>C O N T A C T</w:t>
                </w:r>
              </w:p>
            </w:tc>
          </w:sdtContent>
        </w:sdt>
        <w:tc>
          <w:tcPr>
            <w:tcW w:w="270" w:type="dxa"/>
          </w:tcPr>
          <w:p w14:paraId="6F8857C0" w14:textId="77777777" w:rsidR="00453A7B" w:rsidRDefault="00453A7B" w:rsidP="004A28EA">
            <w:pPr>
              <w:pStyle w:val="Heading4"/>
            </w:pPr>
          </w:p>
        </w:tc>
        <w:tc>
          <w:tcPr>
            <w:tcW w:w="720" w:type="dxa"/>
          </w:tcPr>
          <w:p w14:paraId="5C9B6273" w14:textId="77777777" w:rsidR="00453A7B" w:rsidRDefault="00453A7B" w:rsidP="005E435A">
            <w:pPr>
              <w:pStyle w:val="Heading4"/>
            </w:pPr>
          </w:p>
        </w:tc>
        <w:tc>
          <w:tcPr>
            <w:tcW w:w="7236" w:type="dxa"/>
            <w:vMerge/>
          </w:tcPr>
          <w:p w14:paraId="501CBFCD" w14:textId="77777777" w:rsidR="00453A7B" w:rsidRDefault="00453A7B" w:rsidP="002E7306">
            <w:pPr>
              <w:pStyle w:val="Title"/>
            </w:pPr>
          </w:p>
        </w:tc>
      </w:tr>
      <w:tr w:rsidR="006404C9" w:rsidRPr="004A28EA" w14:paraId="4F35003D" w14:textId="77777777" w:rsidTr="00DF12E1">
        <w:trPr>
          <w:trHeight w:val="620"/>
        </w:trPr>
        <w:tc>
          <w:tcPr>
            <w:tcW w:w="470" w:type="dxa"/>
            <w:gridSpan w:val="2"/>
            <w:vAlign w:val="center"/>
          </w:tcPr>
          <w:p w14:paraId="124D6E51" w14:textId="458AB526" w:rsidR="006404C9" w:rsidRPr="00B8453F" w:rsidRDefault="006404C9" w:rsidP="006404C9">
            <w:r w:rsidRPr="006404C9">
              <w:rPr>
                <w:noProof/>
              </w:rPr>
              <w:drawing>
                <wp:inline distT="0" distB="0" distL="0" distR="0" wp14:anchorId="75543B68" wp14:editId="5D0910D6">
                  <wp:extent cx="258981" cy="27388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21" cy="276152"/>
                          </a:xfrm>
                          <a:prstGeom prst="rect">
                            <a:avLst/>
                          </a:prstGeom>
                        </pic:spPr>
                      </pic:pic>
                    </a:graphicData>
                  </a:graphic>
                </wp:inline>
              </w:drawing>
            </w:r>
          </w:p>
        </w:tc>
        <w:tc>
          <w:tcPr>
            <w:tcW w:w="2970" w:type="dxa"/>
            <w:gridSpan w:val="2"/>
            <w:vAlign w:val="center"/>
          </w:tcPr>
          <w:p w14:paraId="3F8DC58F" w14:textId="27496D5C" w:rsidR="00D55973" w:rsidRPr="0097426B" w:rsidRDefault="004550D4" w:rsidP="00B252AF">
            <w:pPr>
              <w:spacing w:before="120"/>
            </w:pPr>
            <w:hyperlink r:id="rId14" w:history="1">
              <w:r w:rsidR="00D55973" w:rsidRPr="0097426B">
                <w:rPr>
                  <w:rStyle w:val="Hyperlink"/>
                  <w:color w:val="FFFFFF" w:themeColor="background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https://www.linkedin.com/in/jody-brzovski-177844b3</w:t>
              </w:r>
            </w:hyperlink>
          </w:p>
        </w:tc>
        <w:tc>
          <w:tcPr>
            <w:tcW w:w="720" w:type="dxa"/>
            <w:vMerge w:val="restart"/>
          </w:tcPr>
          <w:p w14:paraId="3CE0D844" w14:textId="77777777" w:rsidR="006404C9" w:rsidRDefault="006404C9" w:rsidP="000163A6">
            <w:pPr>
              <w:spacing w:before="240"/>
            </w:pPr>
            <w:r>
              <w:t xml:space="preserve"> </w:t>
            </w:r>
          </w:p>
        </w:tc>
        <w:tc>
          <w:tcPr>
            <w:tcW w:w="7236" w:type="dxa"/>
            <w:vMerge/>
          </w:tcPr>
          <w:p w14:paraId="18D56FF6" w14:textId="77777777" w:rsidR="006404C9" w:rsidRDefault="006404C9" w:rsidP="006404C9">
            <w:pPr>
              <w:pStyle w:val="Title"/>
            </w:pPr>
          </w:p>
        </w:tc>
      </w:tr>
      <w:tr w:rsidR="00453A7B" w:rsidRPr="004A28EA" w14:paraId="6CDA9183" w14:textId="77777777" w:rsidTr="00DF12E1">
        <w:trPr>
          <w:trHeight w:val="540"/>
        </w:trPr>
        <w:tc>
          <w:tcPr>
            <w:tcW w:w="470" w:type="dxa"/>
            <w:gridSpan w:val="2"/>
            <w:vAlign w:val="center"/>
          </w:tcPr>
          <w:p w14:paraId="3F571620" w14:textId="38CF1974" w:rsidR="00453A7B" w:rsidRPr="00B8453F" w:rsidRDefault="00453A7B" w:rsidP="00BE5968"/>
        </w:tc>
        <w:tc>
          <w:tcPr>
            <w:tcW w:w="2970" w:type="dxa"/>
            <w:gridSpan w:val="2"/>
            <w:vAlign w:val="center"/>
          </w:tcPr>
          <w:p w14:paraId="0AF8AE08" w14:textId="58D5A622" w:rsidR="00453A7B" w:rsidRPr="00B8453F" w:rsidRDefault="00453A7B" w:rsidP="00BE5968">
            <w:pPr>
              <w:pStyle w:val="Contact1"/>
            </w:pPr>
          </w:p>
        </w:tc>
        <w:tc>
          <w:tcPr>
            <w:tcW w:w="720" w:type="dxa"/>
            <w:vMerge/>
          </w:tcPr>
          <w:p w14:paraId="01392BAC" w14:textId="77777777" w:rsidR="00453A7B" w:rsidRDefault="00453A7B" w:rsidP="004A28EA"/>
        </w:tc>
        <w:tc>
          <w:tcPr>
            <w:tcW w:w="7236" w:type="dxa"/>
            <w:vMerge/>
          </w:tcPr>
          <w:p w14:paraId="094D12E5" w14:textId="77777777" w:rsidR="00453A7B" w:rsidRDefault="00453A7B" w:rsidP="002E7306">
            <w:pPr>
              <w:pStyle w:val="Title"/>
            </w:pPr>
          </w:p>
        </w:tc>
      </w:tr>
      <w:tr w:rsidR="00453A7B" w:rsidRPr="004A28EA" w14:paraId="01F6D714" w14:textId="77777777" w:rsidTr="00DF12E1">
        <w:trPr>
          <w:trHeight w:val="540"/>
        </w:trPr>
        <w:tc>
          <w:tcPr>
            <w:tcW w:w="470" w:type="dxa"/>
            <w:gridSpan w:val="2"/>
            <w:vAlign w:val="center"/>
          </w:tcPr>
          <w:p w14:paraId="180D4E62" w14:textId="77777777" w:rsidR="00453A7B" w:rsidRPr="00CD0291" w:rsidRDefault="00453A7B" w:rsidP="00BE5968">
            <w:r w:rsidRPr="00CD0291">
              <w:rPr>
                <w:noProof/>
              </w:rPr>
              <w:drawing>
                <wp:inline distT="0" distB="0" distL="0" distR="0" wp14:anchorId="71A7EFB2" wp14:editId="3FD7D3B5">
                  <wp:extent cx="169028" cy="169028"/>
                  <wp:effectExtent l="0" t="0" r="2540" b="2540"/>
                  <wp:docPr id="73" name="Pictur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5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8910" cy="168910"/>
                          </a:xfrm>
                          <a:prstGeom prst="rect">
                            <a:avLst/>
                          </a:prstGeom>
                        </pic:spPr>
                      </pic:pic>
                    </a:graphicData>
                  </a:graphic>
                </wp:inline>
              </w:drawing>
            </w:r>
          </w:p>
        </w:tc>
        <w:tc>
          <w:tcPr>
            <w:tcW w:w="2970" w:type="dxa"/>
            <w:gridSpan w:val="2"/>
            <w:vAlign w:val="center"/>
          </w:tcPr>
          <w:p w14:paraId="32F50D26" w14:textId="3E1BA0A7" w:rsidR="00453A7B" w:rsidRPr="00CD0291" w:rsidRDefault="004550D4" w:rsidP="00BE5968">
            <w:pPr>
              <w:pStyle w:val="Contact1"/>
            </w:pPr>
            <w:hyperlink r:id="rId16" w:history="1">
              <w:r w:rsidR="00C76EFE" w:rsidRPr="00CD0291">
                <w:rPr>
                  <w:rStyle w:val="Hyperlink"/>
                  <w:color w:val="FFFFFF" w:themeColor="background1"/>
                  <w:u w:val="none"/>
                </w:rPr>
                <w:t>https://jodybrzo.github.io/my-portfolio/in</w:t>
              </w:r>
              <w:r w:rsidR="00C76EFE" w:rsidRPr="00CD0291">
                <w:rPr>
                  <w:rStyle w:val="Hyperlink"/>
                  <w:color w:val="FFFFFF" w:themeColor="background1"/>
                  <w:u w:val="none"/>
                </w:rPr>
                <w:t>d</w:t>
              </w:r>
              <w:r w:rsidR="00C76EFE" w:rsidRPr="00CD0291">
                <w:rPr>
                  <w:rStyle w:val="Hyperlink"/>
                  <w:color w:val="FFFFFF" w:themeColor="background1"/>
                  <w:u w:val="none"/>
                </w:rPr>
                <w:t>ex.html</w:t>
              </w:r>
            </w:hyperlink>
          </w:p>
          <w:p w14:paraId="5184C42A" w14:textId="0DEF5DFB" w:rsidR="00DF12E1" w:rsidRPr="00CD0291" w:rsidRDefault="00DF12E1" w:rsidP="00DF12E1">
            <w:pPr>
              <w:rPr>
                <w:b/>
                <w:bCs/>
                <w:color w:val="FFFFFF" w:themeColor="background1"/>
              </w:rPr>
            </w:pPr>
          </w:p>
        </w:tc>
        <w:tc>
          <w:tcPr>
            <w:tcW w:w="720" w:type="dxa"/>
            <w:vMerge/>
          </w:tcPr>
          <w:p w14:paraId="6D6672CB" w14:textId="77777777" w:rsidR="00453A7B" w:rsidRDefault="00453A7B" w:rsidP="004A28EA"/>
        </w:tc>
        <w:tc>
          <w:tcPr>
            <w:tcW w:w="7236" w:type="dxa"/>
            <w:vMerge/>
          </w:tcPr>
          <w:p w14:paraId="0E4ED966" w14:textId="77777777" w:rsidR="00453A7B" w:rsidRDefault="00453A7B" w:rsidP="002E7306">
            <w:pPr>
              <w:pStyle w:val="Title"/>
            </w:pPr>
          </w:p>
        </w:tc>
      </w:tr>
      <w:tr w:rsidR="00453A7B" w:rsidRPr="004A28EA" w14:paraId="0F2F034C" w14:textId="77777777" w:rsidTr="008F1188">
        <w:trPr>
          <w:trHeight w:val="1350"/>
        </w:trPr>
        <w:tc>
          <w:tcPr>
            <w:tcW w:w="3440" w:type="dxa"/>
            <w:gridSpan w:val="4"/>
            <w:vAlign w:val="center"/>
          </w:tcPr>
          <w:p w14:paraId="75A5D681" w14:textId="643EA6E4" w:rsidR="00453A7B" w:rsidRDefault="00042315" w:rsidP="00BE5968">
            <w:pPr>
              <w:pStyle w:val="Contact2"/>
            </w:pPr>
            <w:r>
              <w:t>Greater Detroit Area</w:t>
            </w:r>
          </w:p>
          <w:p w14:paraId="428A416C" w14:textId="66262AEA" w:rsidR="00DF12E1" w:rsidRPr="00DF12E1" w:rsidRDefault="00DF12E1" w:rsidP="00DF12E1"/>
          <w:p w14:paraId="76231490" w14:textId="77777777" w:rsidR="00453A7B" w:rsidRDefault="00453A7B" w:rsidP="00BE5968">
            <w:pPr>
              <w:pStyle w:val="Contact2"/>
            </w:pPr>
            <w:r>
              <w:rPr>
                <w:noProof/>
              </w:rPr>
              <w:drawing>
                <wp:inline distT="0" distB="0" distL="0" distR="0" wp14:anchorId="6575D915" wp14:editId="55E1AB28">
                  <wp:extent cx="343501" cy="343501"/>
                  <wp:effectExtent l="0" t="0" r="0" b="0"/>
                  <wp:docPr id="57" name="Graphic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noun_Location_2443002_000000.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43501" cy="343501"/>
                          </a:xfrm>
                          <a:prstGeom prst="rect">
                            <a:avLst/>
                          </a:prstGeom>
                        </pic:spPr>
                      </pic:pic>
                    </a:graphicData>
                  </a:graphic>
                </wp:inline>
              </w:drawing>
            </w:r>
          </w:p>
        </w:tc>
        <w:tc>
          <w:tcPr>
            <w:tcW w:w="720" w:type="dxa"/>
            <w:vMerge/>
          </w:tcPr>
          <w:p w14:paraId="3AD8D944" w14:textId="77777777" w:rsidR="00453A7B" w:rsidRDefault="00453A7B" w:rsidP="004A28EA"/>
        </w:tc>
        <w:tc>
          <w:tcPr>
            <w:tcW w:w="7236" w:type="dxa"/>
            <w:vMerge/>
          </w:tcPr>
          <w:p w14:paraId="2C13D068" w14:textId="77777777" w:rsidR="00453A7B" w:rsidRDefault="00453A7B" w:rsidP="002E7306">
            <w:pPr>
              <w:pStyle w:val="Title"/>
            </w:pPr>
          </w:p>
        </w:tc>
      </w:tr>
      <w:tr w:rsidR="00453A7B" w:rsidRPr="004A28EA" w14:paraId="5EB53196" w14:textId="77777777" w:rsidTr="008F1188">
        <w:trPr>
          <w:trHeight w:val="864"/>
        </w:trPr>
        <w:tc>
          <w:tcPr>
            <w:tcW w:w="3440" w:type="dxa"/>
            <w:gridSpan w:val="4"/>
          </w:tcPr>
          <w:p w14:paraId="199E2219" w14:textId="619D254E" w:rsidR="00453A7B" w:rsidRDefault="00453A7B">
            <w:pPr>
              <w:rPr>
                <w:noProof/>
              </w:rPr>
            </w:pPr>
          </w:p>
        </w:tc>
        <w:tc>
          <w:tcPr>
            <w:tcW w:w="720" w:type="dxa"/>
            <w:vMerge/>
          </w:tcPr>
          <w:p w14:paraId="628EE85B" w14:textId="77777777" w:rsidR="00453A7B" w:rsidRDefault="00453A7B" w:rsidP="004A28EA"/>
        </w:tc>
        <w:tc>
          <w:tcPr>
            <w:tcW w:w="7236" w:type="dxa"/>
            <w:vMerge/>
          </w:tcPr>
          <w:p w14:paraId="1F74CBA5" w14:textId="77777777" w:rsidR="00453A7B" w:rsidRDefault="00453A7B" w:rsidP="002E7306">
            <w:pPr>
              <w:pStyle w:val="Title"/>
            </w:pPr>
          </w:p>
        </w:tc>
      </w:tr>
      <w:tr w:rsidR="00453A7B" w:rsidRPr="004A28EA" w14:paraId="23CA196E" w14:textId="77777777" w:rsidTr="000163A6">
        <w:trPr>
          <w:trHeight w:val="414"/>
        </w:trPr>
        <w:tc>
          <w:tcPr>
            <w:tcW w:w="470" w:type="dxa"/>
            <w:gridSpan w:val="2"/>
          </w:tcPr>
          <w:p w14:paraId="683C2D9E" w14:textId="344D76A7" w:rsidR="00453A7B" w:rsidRPr="00453A7B" w:rsidRDefault="00453A7B" w:rsidP="00453A7B">
            <w:pPr>
              <w:pStyle w:val="Heading4"/>
            </w:pPr>
          </w:p>
        </w:tc>
        <w:tc>
          <w:tcPr>
            <w:tcW w:w="2700" w:type="dxa"/>
            <w:tcBorders>
              <w:bottom w:val="single" w:sz="4" w:space="0" w:color="FFFFFF" w:themeColor="background1"/>
            </w:tcBorders>
          </w:tcPr>
          <w:p w14:paraId="67AEF657" w14:textId="2234EFA9" w:rsidR="00453A7B" w:rsidRPr="00453A7B" w:rsidRDefault="00DF12E1" w:rsidP="000163A6">
            <w:pPr>
              <w:pStyle w:val="Heading4"/>
              <w:spacing w:before="0"/>
              <w:jc w:val="left"/>
            </w:pPr>
            <w:r>
              <w:t xml:space="preserve"> </w:t>
            </w:r>
            <w:sdt>
              <w:sdtPr>
                <w:id w:val="-1745956179"/>
                <w:placeholder>
                  <w:docPart w:val="92623B649B3044379D5839C3992BD203"/>
                </w:placeholder>
                <w:temporary/>
                <w:showingPlcHdr/>
                <w15:appearance w15:val="hidden"/>
              </w:sdtPr>
              <w:sdtEndPr/>
              <w:sdtContent>
                <w:r w:rsidR="00453A7B" w:rsidRPr="00453A7B">
                  <w:t>E D u c a t i o n</w:t>
                </w:r>
              </w:sdtContent>
            </w:sdt>
          </w:p>
        </w:tc>
        <w:tc>
          <w:tcPr>
            <w:tcW w:w="270" w:type="dxa"/>
          </w:tcPr>
          <w:p w14:paraId="3E2D4FAE" w14:textId="304646B9" w:rsidR="00453A7B" w:rsidRPr="00453A7B" w:rsidRDefault="00B252AF" w:rsidP="000163A6">
            <w:pPr>
              <w:pStyle w:val="Heading4"/>
              <w:spacing w:before="0"/>
            </w:pPr>
            <w:r>
              <w:rPr>
                <w:noProof/>
              </w:rPr>
              <mc:AlternateContent>
                <mc:Choice Requires="wpg">
                  <w:drawing>
                    <wp:anchor distT="0" distB="0" distL="114300" distR="114300" simplePos="0" relativeHeight="251743232" behindDoc="1" locked="0" layoutInCell="1" allowOverlap="1" wp14:anchorId="6D7403E5" wp14:editId="4D7006A8">
                      <wp:simplePos x="0" y="0"/>
                      <wp:positionH relativeFrom="page">
                        <wp:posOffset>-2367952</wp:posOffset>
                      </wp:positionH>
                      <wp:positionV relativeFrom="paragraph">
                        <wp:posOffset>-3579644</wp:posOffset>
                      </wp:positionV>
                      <wp:extent cx="2758183" cy="8728112"/>
                      <wp:effectExtent l="0" t="0" r="4445"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758183" cy="8728112"/>
                                <a:chOff x="-88076" y="-833766"/>
                                <a:chExt cx="2756346" cy="9946651"/>
                              </a:xfrm>
                              <a:solidFill>
                                <a:schemeClr val="bg2">
                                  <a:lumMod val="10000"/>
                                </a:schemeClr>
                              </a:solidFill>
                            </wpg:grpSpPr>
                            <wpg:grpSp>
                              <wpg:cNvPr id="12" name="Group 12"/>
                              <wpg:cNvGrpSpPr/>
                              <wpg:grpSpPr>
                                <a:xfrm>
                                  <a:off x="-12" y="2105025"/>
                                  <a:ext cx="2668282" cy="4104647"/>
                                  <a:chOff x="-12" y="0"/>
                                  <a:chExt cx="2668826" cy="4104738"/>
                                </a:xfrm>
                                <a:grpFill/>
                              </wpg:grpSpPr>
                              <wpg:grpSp>
                                <wpg:cNvPr id="6" name="Group 6"/>
                                <wpg:cNvGrpSpPr/>
                                <wpg:grpSpPr>
                                  <a:xfrm>
                                    <a:off x="-12" y="1001197"/>
                                    <a:ext cx="2665742" cy="3103541"/>
                                    <a:chOff x="-12" y="-111173"/>
                                    <a:chExt cx="2665742" cy="3103556"/>
                                  </a:xfrm>
                                  <a:grpFill/>
                                </wpg:grpSpPr>
                                <wps:wsp>
                                  <wps:cNvPr id="7" name="Rectangle 7"/>
                                  <wps:cNvSpPr/>
                                  <wps:spPr>
                                    <a:xfrm>
                                      <a:off x="-12" y="-111173"/>
                                      <a:ext cx="2665730" cy="210944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riangle 8"/>
                                  <wps:cNvSpPr/>
                                  <wps:spPr>
                                    <a:xfrm rot="10800000">
                                      <a:off x="0" y="1986543"/>
                                      <a:ext cx="2665730" cy="1005840"/>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ight Triangle 10"/>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Triangle 11"/>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 name="Group 19"/>
                              <wpg:cNvGrpSpPr/>
                              <wpg:grpSpPr>
                                <a:xfrm>
                                  <a:off x="0" y="5405897"/>
                                  <a:ext cx="2668270" cy="3706988"/>
                                  <a:chOff x="0" y="205247"/>
                                  <a:chExt cx="2668814" cy="3707079"/>
                                </a:xfrm>
                                <a:grpFill/>
                              </wpg:grpSpPr>
                              <wpg:grpSp>
                                <wpg:cNvPr id="20" name="Group 20"/>
                                <wpg:cNvGrpSpPr/>
                                <wpg:grpSpPr>
                                  <a:xfrm>
                                    <a:off x="0" y="1206732"/>
                                    <a:ext cx="2665730" cy="2705594"/>
                                    <a:chOff x="0" y="94362"/>
                                    <a:chExt cx="2665730" cy="2705609"/>
                                  </a:xfrm>
                                  <a:grpFill/>
                                </wpg:grpSpPr>
                                <wps:wsp>
                                  <wps:cNvPr id="21" name="Rectangle 21"/>
                                  <wps:cNvSpPr/>
                                  <wps:spPr>
                                    <a:xfrm>
                                      <a:off x="0" y="94362"/>
                                      <a:ext cx="2665730" cy="1905003"/>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riangle 22"/>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Right Triangle 23"/>
                                <wps:cNvSpPr/>
                                <wps:spPr>
                                  <a:xfrm>
                                    <a:off x="0" y="205247"/>
                                    <a:ext cx="1333500" cy="1005838"/>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ight Triangle 24"/>
                                <wps:cNvSpPr/>
                                <wps:spPr>
                                  <a:xfrm flipH="1">
                                    <a:off x="1335314" y="205248"/>
                                    <a:ext cx="1333500" cy="1005838"/>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88076" y="-833766"/>
                                  <a:ext cx="2753171" cy="3744538"/>
                                  <a:chOff x="-88097" y="-944674"/>
                                  <a:chExt cx="2753827" cy="3744645"/>
                                </a:xfrm>
                                <a:grpFill/>
                              </wpg:grpSpPr>
                              <wps:wsp>
                                <wps:cNvPr id="33" name="Rectangle 33"/>
                                <wps:cNvSpPr/>
                                <wps:spPr>
                                  <a:xfrm>
                                    <a:off x="-88097" y="-944674"/>
                                    <a:ext cx="2752813" cy="273869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riangle 34"/>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0ED6960" id="Group 2" o:spid="_x0000_s1026" alt="&quot;&quot;" style="position:absolute;margin-left:-186.45pt;margin-top:-281.85pt;width:217.2pt;height:687.25pt;z-index:-251573248;mso-position-horizontal-relative:page;mso-width-relative:margin;mso-height-relative:margin" coordorigin="-880,-8337" coordsize="27563,99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">
                      <v:group id="Group 12" o:spid="_x0000_s1027" style="position:absolute;top:21050;width:26682;height:41046" coordorigin="" coordsize="26688,4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6" o:spid="_x0000_s1028" style="position:absolute;top:10011;width:26657;height:31036" coordorigin=",-1111" coordsize="26657,3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29" style="position:absolute;top:-1111;width:26657;height:21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30" type="#_x0000_t5" style="position:absolute;top:19865;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" fillcolor="#161616 [334]"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10" o:spid="_x0000_s1031"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" filled="f" stroked="f" strokeweight="1pt"/>
                        <v:shape id="Right Triangle 11" o:spid="_x0000_s1032"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" filled="f" stroked="f" strokeweight="1pt"/>
                      </v:group>
                      <v:group id="Group 19" o:spid="_x0000_s1033" style="position:absolute;top:54058;width:26682;height:37070" coordorigin=",2052" coordsize="26688,3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20" o:spid="_x0000_s1034" style="position:absolute;top:12067;width:26657;height:27056" coordorigin=",943" coordsize="26657,2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Rectangle 21" o:spid="_x0000_s1035" style="position:absolute;top:943;width:26657;height:1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" fillcolor="#161616 [334]" stroked="f" strokeweight="1pt"/>
                          <v:shape id="Triangle 22" o:spid="_x0000_s1036"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" filled="f" stroked="f" strokeweight="1pt"/>
                        </v:group>
                        <v:shape id="Right Triangle 23" o:spid="_x0000_s1037" type="#_x0000_t6" style="position:absolute;top:2052;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" fillcolor="#161616 [334]" stroked="f" strokeweight="1pt"/>
                        <v:shape id="Right Triangle 24" o:spid="_x0000_s1038" type="#_x0000_t6" style="position:absolute;left:13353;top:2052;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" fillcolor="#161616 [334]" stroked="f" strokeweight="1pt"/>
                      </v:group>
                      <v:group id="Group 9" o:spid="_x0000_s1039" style="position:absolute;left:-880;top:-8337;width:27530;height:37444" coordorigin="-880,-9446" coordsize="27538,37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33" o:spid="_x0000_s1040" style="position:absolute;left:-880;top:-9446;width:27527;height:273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" filled="f" stroked="f" strokeweight="1pt"/>
                        <v:shape id="Triangle 34" o:spid="_x0000_s1041"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" filled="f" stroked="f" strokeweight="1pt"/>
                      </v:group>
                      <w10:wrap anchorx="page"/>
                    </v:group>
                  </w:pict>
                </mc:Fallback>
              </mc:AlternateContent>
            </w:r>
          </w:p>
        </w:tc>
        <w:tc>
          <w:tcPr>
            <w:tcW w:w="720" w:type="dxa"/>
            <w:vMerge/>
          </w:tcPr>
          <w:p w14:paraId="6B56AB83" w14:textId="77777777" w:rsidR="00453A7B" w:rsidRDefault="00453A7B" w:rsidP="005B2877">
            <w:pPr>
              <w:pStyle w:val="Heading4"/>
            </w:pPr>
          </w:p>
        </w:tc>
        <w:tc>
          <w:tcPr>
            <w:tcW w:w="7236" w:type="dxa"/>
            <w:vMerge/>
          </w:tcPr>
          <w:p w14:paraId="76FEB09B" w14:textId="77777777" w:rsidR="00453A7B" w:rsidRDefault="00453A7B" w:rsidP="002E7306">
            <w:pPr>
              <w:pStyle w:val="Title"/>
            </w:pPr>
          </w:p>
        </w:tc>
      </w:tr>
      <w:tr w:rsidR="00453A7B" w:rsidRPr="00124ED6" w14:paraId="256838B9" w14:textId="77777777" w:rsidTr="008F1188">
        <w:trPr>
          <w:trHeight w:val="170"/>
        </w:trPr>
        <w:tc>
          <w:tcPr>
            <w:tcW w:w="3440" w:type="dxa"/>
            <w:gridSpan w:val="4"/>
          </w:tcPr>
          <w:p w14:paraId="1B3E52D3" w14:textId="77777777" w:rsidR="00453A7B" w:rsidRPr="00453A7B" w:rsidRDefault="00453A7B" w:rsidP="00453A7B">
            <w:pPr>
              <w:rPr>
                <w:noProof/>
                <w:sz w:val="16"/>
                <w:szCs w:val="16"/>
                <w:lang w:val="it-IT"/>
              </w:rPr>
            </w:pPr>
          </w:p>
        </w:tc>
        <w:tc>
          <w:tcPr>
            <w:tcW w:w="720" w:type="dxa"/>
            <w:vMerge/>
          </w:tcPr>
          <w:p w14:paraId="40FC3587" w14:textId="77777777" w:rsidR="00453A7B" w:rsidRPr="00124ED6" w:rsidRDefault="00453A7B" w:rsidP="00453A7B">
            <w:pPr>
              <w:rPr>
                <w:lang w:val="it-IT"/>
              </w:rPr>
            </w:pPr>
          </w:p>
        </w:tc>
        <w:tc>
          <w:tcPr>
            <w:tcW w:w="7236" w:type="dxa"/>
            <w:vMerge/>
          </w:tcPr>
          <w:p w14:paraId="269E63D2" w14:textId="77777777" w:rsidR="00453A7B" w:rsidRPr="00124ED6" w:rsidRDefault="00453A7B" w:rsidP="00453A7B">
            <w:pPr>
              <w:pStyle w:val="Title"/>
              <w:rPr>
                <w:lang w:val="it-IT"/>
              </w:rPr>
            </w:pPr>
          </w:p>
        </w:tc>
      </w:tr>
      <w:tr w:rsidR="008F1188" w:rsidRPr="00C62E97" w14:paraId="3D266DF4" w14:textId="77777777" w:rsidTr="00DF12E1">
        <w:trPr>
          <w:trHeight w:val="1107"/>
        </w:trPr>
        <w:tc>
          <w:tcPr>
            <w:tcW w:w="470" w:type="dxa"/>
            <w:gridSpan w:val="2"/>
          </w:tcPr>
          <w:p w14:paraId="2A54C4FC" w14:textId="77777777" w:rsidR="008F1188" w:rsidRPr="00124ED6" w:rsidRDefault="008F1188" w:rsidP="008F1188">
            <w:pPr>
              <w:rPr>
                <w:noProof/>
                <w:lang w:val="it-IT"/>
              </w:rPr>
            </w:pPr>
            <w:bookmarkStart w:id="0" w:name="_Hlk63086764"/>
            <w:r>
              <w:rPr>
                <w:noProof/>
              </w:rPr>
              <w:drawing>
                <wp:inline distT="0" distB="0" distL="0" distR="0" wp14:anchorId="61AFEF53" wp14:editId="5DBC2ECD">
                  <wp:extent cx="313522" cy="313522"/>
                  <wp:effectExtent l="0" t="0" r="0" b="0"/>
                  <wp:docPr id="76" name="Graphic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687E29E5" w14:textId="77777777" w:rsidR="008F1188" w:rsidRPr="008C2FBB" w:rsidRDefault="008F1188" w:rsidP="008F1188">
            <w:pPr>
              <w:pStyle w:val="Heading5"/>
            </w:pPr>
            <w:r w:rsidRPr="008C2FBB">
              <w:t>MSU Full Stack Bootcamp</w:t>
            </w:r>
          </w:p>
          <w:p w14:paraId="4B1A21F0" w14:textId="77777777" w:rsidR="008F1188" w:rsidRPr="00887E05" w:rsidRDefault="008F1188" w:rsidP="008F1188">
            <w:pPr>
              <w:pStyle w:val="Contact1"/>
              <w:rPr>
                <w:rStyle w:val="Contact1Char"/>
              </w:rPr>
            </w:pPr>
            <w:r>
              <w:t>Certificate of completion</w:t>
            </w:r>
          </w:p>
          <w:p w14:paraId="40EC0BD4" w14:textId="4494D5AB" w:rsidR="008F1188" w:rsidRPr="00791376" w:rsidRDefault="008F1188" w:rsidP="008F1188">
            <w:pPr>
              <w:pStyle w:val="Heading6"/>
            </w:pPr>
            <w:r>
              <w:t>2021</w:t>
            </w:r>
          </w:p>
        </w:tc>
        <w:tc>
          <w:tcPr>
            <w:tcW w:w="720" w:type="dxa"/>
            <w:vMerge/>
          </w:tcPr>
          <w:p w14:paraId="3A8EA80C" w14:textId="77777777" w:rsidR="008F1188" w:rsidRPr="00C62E97" w:rsidRDefault="008F1188" w:rsidP="008F1188"/>
        </w:tc>
        <w:tc>
          <w:tcPr>
            <w:tcW w:w="7236" w:type="dxa"/>
            <w:vMerge/>
          </w:tcPr>
          <w:p w14:paraId="0DD19AA5" w14:textId="77777777" w:rsidR="008F1188" w:rsidRPr="00C62E97" w:rsidRDefault="008F1188" w:rsidP="008F1188">
            <w:pPr>
              <w:pStyle w:val="Title"/>
            </w:pPr>
          </w:p>
        </w:tc>
      </w:tr>
      <w:tr w:rsidR="008F1188" w:rsidRPr="00124ED6" w14:paraId="6FE91143" w14:textId="77777777" w:rsidTr="00DF12E1">
        <w:trPr>
          <w:trHeight w:val="1445"/>
        </w:trPr>
        <w:tc>
          <w:tcPr>
            <w:tcW w:w="470" w:type="dxa"/>
            <w:gridSpan w:val="2"/>
          </w:tcPr>
          <w:p w14:paraId="06550475" w14:textId="37E616EA" w:rsidR="008F1188" w:rsidRPr="00124ED6" w:rsidRDefault="008F1188" w:rsidP="008F1188">
            <w:pPr>
              <w:rPr>
                <w:noProof/>
                <w:lang w:val="it-IT"/>
              </w:rPr>
            </w:pPr>
            <w:r>
              <w:rPr>
                <w:noProof/>
              </w:rPr>
              <w:drawing>
                <wp:inline distT="0" distB="0" distL="0" distR="0" wp14:anchorId="1DFBB4DC" wp14:editId="175C4B29">
                  <wp:extent cx="313522" cy="313522"/>
                  <wp:effectExtent l="0" t="0" r="0" b="0"/>
                  <wp:docPr id="77" name="Graphic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inline>
              </w:drawing>
            </w:r>
          </w:p>
        </w:tc>
        <w:tc>
          <w:tcPr>
            <w:tcW w:w="2970" w:type="dxa"/>
            <w:gridSpan w:val="2"/>
          </w:tcPr>
          <w:p w14:paraId="7CDF0D8E" w14:textId="77777777" w:rsidR="008F1188" w:rsidRDefault="008F1188" w:rsidP="008F1188">
            <w:pPr>
              <w:pStyle w:val="Heading5"/>
              <w:rPr>
                <w:noProof/>
                <w:lang w:val="it-IT"/>
              </w:rPr>
            </w:pPr>
            <w:r>
              <w:rPr>
                <w:noProof/>
                <w:lang w:val="it-IT"/>
              </w:rPr>
              <w:t>Macomb community college</w:t>
            </w:r>
          </w:p>
          <w:p w14:paraId="2DCF77A4" w14:textId="1417FACC" w:rsidR="008F1188" w:rsidRPr="00887E05" w:rsidRDefault="008F1188" w:rsidP="008F1188">
            <w:pPr>
              <w:pStyle w:val="Heading6"/>
            </w:pPr>
            <w:r>
              <w:t>1999-2000</w:t>
            </w:r>
          </w:p>
        </w:tc>
        <w:tc>
          <w:tcPr>
            <w:tcW w:w="720" w:type="dxa"/>
            <w:vMerge/>
          </w:tcPr>
          <w:p w14:paraId="0B2D92EB" w14:textId="77777777" w:rsidR="008F1188" w:rsidRPr="00124ED6" w:rsidRDefault="008F1188" w:rsidP="008F1188">
            <w:pPr>
              <w:rPr>
                <w:lang w:val="it-IT"/>
              </w:rPr>
            </w:pPr>
          </w:p>
        </w:tc>
        <w:tc>
          <w:tcPr>
            <w:tcW w:w="7236" w:type="dxa"/>
            <w:vMerge/>
          </w:tcPr>
          <w:p w14:paraId="6E69E7A8" w14:textId="77777777" w:rsidR="008F1188" w:rsidRPr="00124ED6" w:rsidRDefault="008F1188" w:rsidP="008F1188">
            <w:pPr>
              <w:pStyle w:val="Title"/>
              <w:rPr>
                <w:lang w:val="it-IT"/>
              </w:rPr>
            </w:pPr>
          </w:p>
        </w:tc>
      </w:tr>
    </w:tbl>
    <w:bookmarkEnd w:id="0"/>
    <w:p w14:paraId="5B4833A5" w14:textId="4CD68D93" w:rsidR="00871DB8" w:rsidRDefault="008F1188">
      <w:r w:rsidRPr="008F1188">
        <mc:AlternateContent>
          <mc:Choice Requires="wps">
            <w:drawing>
              <wp:anchor distT="0" distB="0" distL="114300" distR="114300" simplePos="0" relativeHeight="251745280" behindDoc="0" locked="0" layoutInCell="1" allowOverlap="1" wp14:anchorId="4A6FC24B" wp14:editId="125221AE">
                <wp:simplePos x="0" y="0"/>
                <wp:positionH relativeFrom="page">
                  <wp:align>left</wp:align>
                </wp:positionH>
                <wp:positionV relativeFrom="paragraph">
                  <wp:posOffset>-592867</wp:posOffset>
                </wp:positionV>
                <wp:extent cx="2656691" cy="2653553"/>
                <wp:effectExtent l="0" t="0" r="0" b="0"/>
                <wp:wrapNone/>
                <wp:docPr id="52" name="Rectangle 52"/>
                <wp:cNvGraphicFramePr/>
                <a:graphic xmlns:a="http://schemas.openxmlformats.org/drawingml/2006/main">
                  <a:graphicData uri="http://schemas.microsoft.com/office/word/2010/wordprocessingShape">
                    <wps:wsp>
                      <wps:cNvSpPr/>
                      <wps:spPr>
                        <a:xfrm>
                          <a:off x="0" y="0"/>
                          <a:ext cx="2656691" cy="2653553"/>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58542" id="Rectangle 52" o:spid="_x0000_s1026" style="position:absolute;margin-left:0;margin-top:-46.7pt;width:209.2pt;height:208.95pt;z-index:2517452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" fillcolor="#161616 [334]" stroked="f" strokeweight="1pt">
                <w10:wrap anchorx="page"/>
              </v:rect>
            </w:pict>
          </mc:Fallback>
        </mc:AlternateContent>
      </w:r>
      <w:r w:rsidRPr="008F1188">
        <mc:AlternateContent>
          <mc:Choice Requires="wps">
            <w:drawing>
              <wp:anchor distT="0" distB="0" distL="114300" distR="114300" simplePos="0" relativeHeight="251753472" behindDoc="0" locked="0" layoutInCell="1" allowOverlap="1" wp14:anchorId="6B678974" wp14:editId="51D3F138">
                <wp:simplePos x="0" y="0"/>
                <wp:positionH relativeFrom="page">
                  <wp:posOffset>0</wp:posOffset>
                </wp:positionH>
                <wp:positionV relativeFrom="paragraph">
                  <wp:posOffset>-9004935</wp:posOffset>
                </wp:positionV>
                <wp:extent cx="2666365" cy="3583940"/>
                <wp:effectExtent l="0" t="0" r="635" b="0"/>
                <wp:wrapNone/>
                <wp:docPr id="60" name="Rectangle 60"/>
                <wp:cNvGraphicFramePr/>
                <a:graphic xmlns:a="http://schemas.openxmlformats.org/drawingml/2006/main">
                  <a:graphicData uri="http://schemas.microsoft.com/office/word/2010/wordprocessingShape">
                    <wps:wsp>
                      <wps:cNvSpPr/>
                      <wps:spPr>
                        <a:xfrm>
                          <a:off x="0" y="0"/>
                          <a:ext cx="2666365" cy="358394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05D6C" id="Rectangle 60" o:spid="_x0000_s1026" style="position:absolute;margin-left:0;margin-top:-709.05pt;width:209.95pt;height:282.2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" fillcolor="#161616 [334]" stroked="f" strokeweight="1pt">
                <w10:wrap anchorx="page"/>
              </v:rect>
            </w:pict>
          </mc:Fallback>
        </mc:AlternateContent>
      </w:r>
      <w:r w:rsidRPr="008F1188">
        <mc:AlternateContent>
          <mc:Choice Requires="wps">
            <w:drawing>
              <wp:anchor distT="0" distB="0" distL="114300" distR="114300" simplePos="0" relativeHeight="251754496" behindDoc="0" locked="0" layoutInCell="1" allowOverlap="1" wp14:anchorId="6F78F6D2" wp14:editId="4F0A1BA9">
                <wp:simplePos x="0" y="0"/>
                <wp:positionH relativeFrom="column">
                  <wp:posOffset>-279400</wp:posOffset>
                </wp:positionH>
                <wp:positionV relativeFrom="paragraph">
                  <wp:posOffset>-5460365</wp:posOffset>
                </wp:positionV>
                <wp:extent cx="2666365" cy="882015"/>
                <wp:effectExtent l="0" t="0" r="635" b="0"/>
                <wp:wrapNone/>
                <wp:docPr id="61" name="Triangle 8"/>
                <wp:cNvGraphicFramePr/>
                <a:graphic xmlns:a="http://schemas.openxmlformats.org/drawingml/2006/main">
                  <a:graphicData uri="http://schemas.microsoft.com/office/word/2010/wordprocessingShape">
                    <wps:wsp>
                      <wps:cNvSpPr/>
                      <wps:spPr>
                        <a:xfrm rot="10800000">
                          <a:off x="0" y="0"/>
                          <a:ext cx="2666365" cy="882015"/>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8562AA" id="Triangle 8" o:spid="_x0000_s1026" type="#_x0000_t5" style="position:absolute;margin-left:-22pt;margin-top:-429.95pt;width:209.95pt;height:69.45pt;rotation:18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" fillcolor="#161616 [334]" stroked="f" strokeweight="1pt"/>
            </w:pict>
          </mc:Fallback>
        </mc:AlternateContent>
      </w:r>
      <w:r w:rsidRPr="008F1188">
        <mc:AlternateContent>
          <mc:Choice Requires="wps">
            <w:drawing>
              <wp:anchor distT="0" distB="0" distL="114300" distR="114300" simplePos="0" relativeHeight="251756544" behindDoc="0" locked="0" layoutInCell="1" allowOverlap="1" wp14:anchorId="4AC8A134" wp14:editId="1A8A8481">
                <wp:simplePos x="0" y="0"/>
                <wp:positionH relativeFrom="column">
                  <wp:posOffset>-270510</wp:posOffset>
                </wp:positionH>
                <wp:positionV relativeFrom="paragraph">
                  <wp:posOffset>-5266055</wp:posOffset>
                </wp:positionV>
                <wp:extent cx="1333500" cy="882015"/>
                <wp:effectExtent l="0" t="0" r="0" b="0"/>
                <wp:wrapNone/>
                <wp:docPr id="62" name="Right Triangle 62"/>
                <wp:cNvGraphicFramePr/>
                <a:graphic xmlns:a="http://schemas.openxmlformats.org/drawingml/2006/main">
                  <a:graphicData uri="http://schemas.microsoft.com/office/word/2010/wordprocessingShape">
                    <wps:wsp>
                      <wps:cNvSpPr/>
                      <wps:spPr>
                        <a:xfrm>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276FE" id="Right Triangle 62" o:spid="_x0000_s1026" type="#_x0000_t6" style="position:absolute;margin-left:-21.3pt;margin-top:-414.65pt;width:105pt;height:69.4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" fillcolor="#161616 [334]" stroked="f" strokeweight="1pt"/>
            </w:pict>
          </mc:Fallback>
        </mc:AlternateContent>
      </w:r>
      <w:r w:rsidRPr="008F1188">
        <mc:AlternateContent>
          <mc:Choice Requires="wps">
            <w:drawing>
              <wp:anchor distT="0" distB="0" distL="114300" distR="114300" simplePos="0" relativeHeight="251749376" behindDoc="0" locked="0" layoutInCell="1" allowOverlap="1" wp14:anchorId="79641636" wp14:editId="2C7834B3">
                <wp:simplePos x="0" y="0"/>
                <wp:positionH relativeFrom="page">
                  <wp:posOffset>0</wp:posOffset>
                </wp:positionH>
                <wp:positionV relativeFrom="paragraph">
                  <wp:posOffset>-4399280</wp:posOffset>
                </wp:positionV>
                <wp:extent cx="2666365" cy="2768600"/>
                <wp:effectExtent l="0" t="0" r="635" b="0"/>
                <wp:wrapNone/>
                <wp:docPr id="55" name="Rectangle 55"/>
                <wp:cNvGraphicFramePr/>
                <a:graphic xmlns:a="http://schemas.openxmlformats.org/drawingml/2006/main">
                  <a:graphicData uri="http://schemas.microsoft.com/office/word/2010/wordprocessingShape">
                    <wps:wsp>
                      <wps:cNvSpPr/>
                      <wps:spPr>
                        <a:xfrm>
                          <a:off x="0" y="0"/>
                          <a:ext cx="2666365" cy="2768600"/>
                        </a:xfrm>
                        <a:prstGeom prst="rect">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4EACE" id="Rectangle 55" o:spid="_x0000_s1026" style="position:absolute;margin-left:0;margin-top:-346.4pt;width:209.95pt;height:218pt;z-index:251749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" fillcolor="#161616 [334]" stroked="f" strokeweight="1pt">
                <w10:wrap anchorx="page"/>
              </v:rect>
            </w:pict>
          </mc:Fallback>
        </mc:AlternateContent>
      </w:r>
      <w:r>
        <w:rPr>
          <w:noProof/>
        </w:rPr>
        <mc:AlternateContent>
          <mc:Choice Requires="wps">
            <w:drawing>
              <wp:anchor distT="0" distB="0" distL="114300" distR="114300" simplePos="0" relativeHeight="251751424" behindDoc="0" locked="0" layoutInCell="1" allowOverlap="1" wp14:anchorId="0A769258" wp14:editId="54E05181">
                <wp:simplePos x="0" y="0"/>
                <wp:positionH relativeFrom="column">
                  <wp:posOffset>-274320</wp:posOffset>
                </wp:positionH>
                <wp:positionV relativeFrom="paragraph">
                  <wp:posOffset>-1640205</wp:posOffset>
                </wp:positionV>
                <wp:extent cx="2666365" cy="882015"/>
                <wp:effectExtent l="0" t="0" r="635" b="0"/>
                <wp:wrapNone/>
                <wp:docPr id="58" name="Triangle 8"/>
                <wp:cNvGraphicFramePr/>
                <a:graphic xmlns:a="http://schemas.openxmlformats.org/drawingml/2006/main">
                  <a:graphicData uri="http://schemas.microsoft.com/office/word/2010/wordprocessingShape">
                    <wps:wsp>
                      <wps:cNvSpPr/>
                      <wps:spPr>
                        <a:xfrm rot="10800000">
                          <a:off x="0" y="0"/>
                          <a:ext cx="2666365" cy="882015"/>
                        </a:xfrm>
                        <a:prstGeom prs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9F202A" id="Triangle 8" o:spid="_x0000_s1026" type="#_x0000_t5" style="position:absolute;margin-left:-21.6pt;margin-top:-129.15pt;width:209.95pt;height:69.45pt;rotation:180;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" fillcolor="#161616 [334]" stroked="f" strokeweight="1pt"/>
            </w:pict>
          </mc:Fallback>
        </mc:AlternateContent>
      </w:r>
      <w:r w:rsidRPr="008F1188">
        <mc:AlternateContent>
          <mc:Choice Requires="wps">
            <w:drawing>
              <wp:anchor distT="0" distB="0" distL="114300" distR="114300" simplePos="0" relativeHeight="251746304" behindDoc="0" locked="0" layoutInCell="1" allowOverlap="1" wp14:anchorId="3642810A" wp14:editId="0C7E915D">
                <wp:simplePos x="0" y="0"/>
                <wp:positionH relativeFrom="column">
                  <wp:posOffset>-281305</wp:posOffset>
                </wp:positionH>
                <wp:positionV relativeFrom="paragraph">
                  <wp:posOffset>-1471930</wp:posOffset>
                </wp:positionV>
                <wp:extent cx="1333500" cy="882015"/>
                <wp:effectExtent l="0" t="0" r="0" b="0"/>
                <wp:wrapNone/>
                <wp:docPr id="53" name="Right Triangle 53"/>
                <wp:cNvGraphicFramePr/>
                <a:graphic xmlns:a="http://schemas.openxmlformats.org/drawingml/2006/main">
                  <a:graphicData uri="http://schemas.microsoft.com/office/word/2010/wordprocessingShape">
                    <wps:wsp>
                      <wps:cNvSpPr/>
                      <wps:spPr>
                        <a:xfrm>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EF3C7" id="Right Triangle 53" o:spid="_x0000_s1026" type="#_x0000_t6" style="position:absolute;margin-left:-22.15pt;margin-top:-115.9pt;width:105pt;height:69.4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" fillcolor="#161616 [334]" stroked="f" strokeweight="1pt"/>
            </w:pict>
          </mc:Fallback>
        </mc:AlternateContent>
      </w:r>
      <w:r w:rsidRPr="008F1188">
        <mc:AlternateContent>
          <mc:Choice Requires="wps">
            <w:drawing>
              <wp:anchor distT="0" distB="0" distL="114300" distR="114300" simplePos="0" relativeHeight="251757568" behindDoc="0" locked="0" layoutInCell="1" allowOverlap="1" wp14:anchorId="7758551F" wp14:editId="5AAF272B">
                <wp:simplePos x="0" y="0"/>
                <wp:positionH relativeFrom="column">
                  <wp:posOffset>1062990</wp:posOffset>
                </wp:positionH>
                <wp:positionV relativeFrom="paragraph">
                  <wp:posOffset>-5280025</wp:posOffset>
                </wp:positionV>
                <wp:extent cx="1333500" cy="882015"/>
                <wp:effectExtent l="0" t="0" r="0" b="0"/>
                <wp:wrapNone/>
                <wp:docPr id="63" name="Right Triangle 63"/>
                <wp:cNvGraphicFramePr/>
                <a:graphic xmlns:a="http://schemas.openxmlformats.org/drawingml/2006/main">
                  <a:graphicData uri="http://schemas.microsoft.com/office/word/2010/wordprocessingShape">
                    <wps:wsp>
                      <wps:cNvSpPr/>
                      <wps:spPr>
                        <a:xfrm flipH="1">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ED7645" id="Right Triangle 63" o:spid="_x0000_s1026" type="#_x0000_t6" style="position:absolute;margin-left:83.7pt;margin-top:-415.75pt;width:105pt;height:69.45pt;flip:x;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" fillcolor="#161616 [334]" stroked="f" strokeweight="1pt"/>
            </w:pict>
          </mc:Fallback>
        </mc:AlternateContent>
      </w:r>
      <w:r w:rsidRPr="008F1188">
        <mc:AlternateContent>
          <mc:Choice Requires="wps">
            <w:drawing>
              <wp:anchor distT="0" distB="0" distL="114300" distR="114300" simplePos="0" relativeHeight="251747328" behindDoc="0" locked="0" layoutInCell="1" allowOverlap="1" wp14:anchorId="008A0DF5" wp14:editId="534A0BAF">
                <wp:simplePos x="0" y="0"/>
                <wp:positionH relativeFrom="column">
                  <wp:posOffset>1052195</wp:posOffset>
                </wp:positionH>
                <wp:positionV relativeFrom="paragraph">
                  <wp:posOffset>-1471295</wp:posOffset>
                </wp:positionV>
                <wp:extent cx="1333500" cy="882015"/>
                <wp:effectExtent l="0" t="0" r="0" b="0"/>
                <wp:wrapNone/>
                <wp:docPr id="54" name="Right Triangle 54"/>
                <wp:cNvGraphicFramePr/>
                <a:graphic xmlns:a="http://schemas.openxmlformats.org/drawingml/2006/main">
                  <a:graphicData uri="http://schemas.microsoft.com/office/word/2010/wordprocessingShape">
                    <wps:wsp>
                      <wps:cNvSpPr/>
                      <wps:spPr>
                        <a:xfrm flipH="1">
                          <a:off x="0" y="0"/>
                          <a:ext cx="1333500" cy="882015"/>
                        </a:xfrm>
                        <a:prstGeom prst="rtTriangle">
                          <a:avLst/>
                        </a:prstGeom>
                        <a:solidFill>
                          <a:schemeClr val="bg2">
                            <a:lumMod val="1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B94BDA" id="Right Triangle 54" o:spid="_x0000_s1026" type="#_x0000_t6" style="position:absolute;margin-left:82.85pt;margin-top:-115.85pt;width:105pt;height:69.45pt;flip:x;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" fillcolor="#161616 [334]" stroked="f" strokeweight="1pt"/>
            </w:pict>
          </mc:Fallback>
        </mc:AlternateContent>
      </w:r>
      <w:r w:rsidR="003B4AEF">
        <w:rPr>
          <w:noProof/>
        </w:rPr>
        <mc:AlternateContent>
          <mc:Choice Requires="wpg">
            <w:drawing>
              <wp:anchor distT="0" distB="0" distL="114300" distR="114300" simplePos="0" relativeHeight="251735040" behindDoc="0" locked="0" layoutInCell="1" allowOverlap="1" wp14:anchorId="564D6537" wp14:editId="7D6CE1EC">
                <wp:simplePos x="0" y="0"/>
                <wp:positionH relativeFrom="column">
                  <wp:posOffset>-619125</wp:posOffset>
                </wp:positionH>
                <wp:positionV relativeFrom="paragraph">
                  <wp:posOffset>3332480</wp:posOffset>
                </wp:positionV>
                <wp:extent cx="114186" cy="211455"/>
                <wp:effectExtent l="38100" t="38100" r="38735" b="29845"/>
                <wp:wrapNone/>
                <wp:docPr id="80" name="Graphic 3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8E7E1E3" id="Graphic 38" o:spid="_x0000_s1026" alt="&quot;&quot;" style="position:absolute;margin-left:-48.75pt;margin-top:262.4pt;width:9pt;height:16.65pt;z-index:251735040;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Pr>
          <w:noProof/>
        </w:rPr>
        <w:drawing>
          <wp:anchor distT="0" distB="0" distL="114300" distR="114300" simplePos="0" relativeHeight="251679744" behindDoc="0" locked="0" layoutInCell="1" allowOverlap="1" wp14:anchorId="5408184C" wp14:editId="5598FF30">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21" cstate="print">
                      <a:extLst>
                        <a:ext uri="{28A0092B-C50C-407E-A947-70E740481C1C}">
                          <a14:useLocalDpi xmlns:a14="http://schemas.microsoft.com/office/drawing/2010/main"/>
                        </a:ext>
                        <a:ext uri="{96DAC541-7B7A-43D3-8B79-37D633B846F1}">
                          <asvg:svgBlip xmlns:asvg="http://schemas.microsoft.com/office/drawing/2016/SVG/main" r:embed="rId22"/>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Pr>
          <w:noProof/>
        </w:rPr>
        <w:drawing>
          <wp:anchor distT="0" distB="0" distL="114300" distR="114300" simplePos="0" relativeHeight="251670528" behindDoc="0" locked="0" layoutInCell="1" allowOverlap="1" wp14:anchorId="6982BDA2" wp14:editId="57B1F0F4">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3">
                      <a:extLst>
                        <a:ext uri="{28A0092B-C50C-407E-A947-70E740481C1C}">
                          <a14:useLocalDpi xmlns:a14="http://schemas.microsoft.com/office/drawing/2010/main"/>
                        </a:ext>
                        <a:ext uri="{96DAC541-7B7A-43D3-8B79-37D633B846F1}">
                          <asvg:svgBlip xmlns:asvg="http://schemas.microsoft.com/office/drawing/2016/SVG/main" r:embed="rId24"/>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8960" behindDoc="0" locked="0" layoutInCell="1" allowOverlap="1" wp14:anchorId="60759934" wp14:editId="1A83548E">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Pr>
          <w:noProof/>
        </w:rPr>
        <w:drawing>
          <wp:anchor distT="0" distB="0" distL="114300" distR="114300" simplePos="0" relativeHeight="251686912" behindDoc="0" locked="0" layoutInCell="1" allowOverlap="1" wp14:anchorId="3B4F9E4F" wp14:editId="7879048D">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19" cstate="print">
                      <a:extLst>
                        <a:ext uri="{28A0092B-C50C-407E-A947-70E740481C1C}">
                          <a14:useLocalDpi xmlns:a14="http://schemas.microsoft.com/office/drawing/2010/main"/>
                        </a:ext>
                        <a:ext uri="{96DAC541-7B7A-43D3-8B79-37D633B846F1}">
                          <asvg:svgBlip xmlns:asvg="http://schemas.microsoft.com/office/drawing/2016/SVG/main" r:embed="rId20"/>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Pr>
          <w:noProof/>
        </w:rPr>
        <mc:AlternateContent>
          <mc:Choice Requires="wpg">
            <w:drawing>
              <wp:anchor distT="0" distB="0" distL="114300" distR="114300" simplePos="0" relativeHeight="251667456" behindDoc="0" locked="0" layoutInCell="1" allowOverlap="1" wp14:anchorId="55B09CD8" wp14:editId="737DDB9D">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14D76A" id="Group 25" o:spid="_x0000_s1026" alt="&quot;&quot;" style="position:absolute;margin-left:-1in;margin-top:1110.55pt;width:210.1pt;height:308.05pt;z-index:251667456"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Pr>
          <w:noProof/>
        </w:rPr>
        <mc:AlternateContent>
          <mc:Choice Requires="wpg">
            <w:drawing>
              <wp:anchor distT="0" distB="0" distL="114300" distR="114300" simplePos="0" relativeHeight="251664384" behindDoc="0" locked="0" layoutInCell="1" allowOverlap="1" wp14:anchorId="3E5F0B60" wp14:editId="5F4426BC">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C5F657" id="Group 13" o:spid="_x0000_s1026" alt="&quot;&quot;" style="position:absolute;margin-left:-1in;margin-top:872.05pt;width:210.15pt;height:308.05pt;z-index:25166438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Sect="009B7306">
      <w:pgSz w:w="12240" w:h="15840" w:code="1"/>
      <w:pgMar w:top="288" w:right="432" w:bottom="288" w:left="432"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D2002" w14:textId="77777777" w:rsidR="004550D4" w:rsidRDefault="004550D4" w:rsidP="00AA35A8">
      <w:pPr>
        <w:spacing w:line="240" w:lineRule="auto"/>
      </w:pPr>
      <w:r>
        <w:separator/>
      </w:r>
    </w:p>
  </w:endnote>
  <w:endnote w:type="continuationSeparator" w:id="0">
    <w:p w14:paraId="5D12D055" w14:textId="77777777" w:rsidR="004550D4" w:rsidRDefault="004550D4" w:rsidP="00AA35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EA801" w14:textId="77777777" w:rsidR="004550D4" w:rsidRDefault="004550D4" w:rsidP="00AA35A8">
      <w:pPr>
        <w:spacing w:line="240" w:lineRule="auto"/>
      </w:pPr>
      <w:r>
        <w:separator/>
      </w:r>
    </w:p>
  </w:footnote>
  <w:footnote w:type="continuationSeparator" w:id="0">
    <w:p w14:paraId="377F9924" w14:textId="77777777" w:rsidR="004550D4" w:rsidRDefault="004550D4" w:rsidP="00AA35A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602" type="#_x0000_t75" style="width:15.25pt;height:15.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" o:bullet="t">
        <v:imagedata r:id="rId1" o:title=""/>
      </v:shape>
    </w:pict>
  </w:numPicBullet>
  <w:numPicBullet w:numPicBulletId="1">
    <w:pict>
      <v:shape id="_x0000_i7603" type="#_x0000_t75" style="width:13.55pt;height:13.5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" o:bullet="t">
        <v:imagedata r:id="rId2" o:title=""/>
      </v:shape>
    </w:pict>
  </w:numPicBullet>
  <w:abstractNum w:abstractNumId="0"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removePersonalInformation/>
  <w:removeDateAndTime/>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FE"/>
    <w:rsid w:val="000163A6"/>
    <w:rsid w:val="000322E5"/>
    <w:rsid w:val="00033263"/>
    <w:rsid w:val="00042315"/>
    <w:rsid w:val="0007515C"/>
    <w:rsid w:val="00082636"/>
    <w:rsid w:val="000873F6"/>
    <w:rsid w:val="000B286F"/>
    <w:rsid w:val="000C0CF6"/>
    <w:rsid w:val="000D134B"/>
    <w:rsid w:val="000E0B18"/>
    <w:rsid w:val="00124ED6"/>
    <w:rsid w:val="00167789"/>
    <w:rsid w:val="0018639F"/>
    <w:rsid w:val="00194704"/>
    <w:rsid w:val="001949D7"/>
    <w:rsid w:val="001A48EB"/>
    <w:rsid w:val="00203213"/>
    <w:rsid w:val="002236D5"/>
    <w:rsid w:val="00243756"/>
    <w:rsid w:val="00276797"/>
    <w:rsid w:val="002C4E0C"/>
    <w:rsid w:val="002E7306"/>
    <w:rsid w:val="003259C0"/>
    <w:rsid w:val="00331DCE"/>
    <w:rsid w:val="00352A17"/>
    <w:rsid w:val="00360599"/>
    <w:rsid w:val="003B4AEF"/>
    <w:rsid w:val="003E3E45"/>
    <w:rsid w:val="00415CF3"/>
    <w:rsid w:val="00424397"/>
    <w:rsid w:val="00453A7B"/>
    <w:rsid w:val="004550D4"/>
    <w:rsid w:val="004936B2"/>
    <w:rsid w:val="004A28EA"/>
    <w:rsid w:val="004D2D96"/>
    <w:rsid w:val="005B466A"/>
    <w:rsid w:val="005B46B0"/>
    <w:rsid w:val="006404C9"/>
    <w:rsid w:val="006A1E18"/>
    <w:rsid w:val="006C0159"/>
    <w:rsid w:val="00791376"/>
    <w:rsid w:val="007B7020"/>
    <w:rsid w:val="007D5DDF"/>
    <w:rsid w:val="00831977"/>
    <w:rsid w:val="00871DB8"/>
    <w:rsid w:val="00887E05"/>
    <w:rsid w:val="008C2FBB"/>
    <w:rsid w:val="008D2C61"/>
    <w:rsid w:val="008D559C"/>
    <w:rsid w:val="008F1188"/>
    <w:rsid w:val="008F180B"/>
    <w:rsid w:val="008F48B9"/>
    <w:rsid w:val="009049BC"/>
    <w:rsid w:val="00946CA6"/>
    <w:rsid w:val="009503EB"/>
    <w:rsid w:val="0097426B"/>
    <w:rsid w:val="00987A19"/>
    <w:rsid w:val="009B7306"/>
    <w:rsid w:val="00A633B0"/>
    <w:rsid w:val="00AA1166"/>
    <w:rsid w:val="00AA35A8"/>
    <w:rsid w:val="00AE562D"/>
    <w:rsid w:val="00B252AF"/>
    <w:rsid w:val="00B34461"/>
    <w:rsid w:val="00B8453F"/>
    <w:rsid w:val="00B85473"/>
    <w:rsid w:val="00B90A04"/>
    <w:rsid w:val="00BE5968"/>
    <w:rsid w:val="00C14FBF"/>
    <w:rsid w:val="00C62E97"/>
    <w:rsid w:val="00C76EFE"/>
    <w:rsid w:val="00CA083E"/>
    <w:rsid w:val="00CB3E40"/>
    <w:rsid w:val="00CD0291"/>
    <w:rsid w:val="00CF22B3"/>
    <w:rsid w:val="00D55973"/>
    <w:rsid w:val="00D86385"/>
    <w:rsid w:val="00D95726"/>
    <w:rsid w:val="00DB472D"/>
    <w:rsid w:val="00DF12E1"/>
    <w:rsid w:val="00E067BA"/>
    <w:rsid w:val="00E86310"/>
    <w:rsid w:val="00E91924"/>
    <w:rsid w:val="00EB74E8"/>
    <w:rsid w:val="00EC0F79"/>
    <w:rsid w:val="00F30552"/>
    <w:rsid w:val="00F46BDB"/>
    <w:rsid w:val="00FD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FB23C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E05"/>
  </w:style>
  <w:style w:type="paragraph" w:styleId="Heading1">
    <w:name w:val="heading 1"/>
    <w:basedOn w:val="Normal"/>
    <w:next w:val="Normal"/>
    <w:link w:val="Heading1Char"/>
    <w:uiPriority w:val="9"/>
    <w:qFormat/>
    <w:rsid w:val="00EC0F79"/>
    <w:pPr>
      <w:keepNext/>
      <w:keepLines/>
      <w:spacing w:before="480"/>
      <w:outlineLvl w:val="0"/>
    </w:pPr>
    <w:rPr>
      <w:rFonts w:asciiTheme="majorHAnsi" w:eastAsiaTheme="majorEastAsia" w:hAnsiTheme="majorHAnsi" w:cstheme="majorBidi"/>
      <w:caps/>
      <w:color w:val="FFFFFF" w:themeColor="accent1"/>
      <w:sz w:val="40"/>
      <w:szCs w:val="32"/>
    </w:rPr>
  </w:style>
  <w:style w:type="paragraph" w:styleId="Heading2">
    <w:name w:val="heading 2"/>
    <w:basedOn w:val="Normal"/>
    <w:next w:val="Normal"/>
    <w:link w:val="Heading2Char"/>
    <w:uiPriority w:val="9"/>
    <w:unhideWhenUsed/>
    <w:qFormat/>
    <w:rsid w:val="00EC0F79"/>
    <w:pPr>
      <w:keepNext/>
      <w:keepLines/>
      <w:spacing w:before="120" w:line="240" w:lineRule="auto"/>
      <w:outlineLvl w:val="1"/>
    </w:pPr>
    <w:rPr>
      <w:rFonts w:asciiTheme="majorHAnsi" w:eastAsiaTheme="majorEastAsia" w:hAnsiTheme="majorHAnsi" w:cstheme="majorBidi"/>
      <w:caps/>
      <w:sz w:val="32"/>
      <w:szCs w:val="26"/>
    </w:rPr>
  </w:style>
  <w:style w:type="paragraph" w:styleId="Heading3">
    <w:name w:val="heading 3"/>
    <w:basedOn w:val="Normal"/>
    <w:next w:val="Normal"/>
    <w:link w:val="Heading3Char"/>
    <w:uiPriority w:val="9"/>
    <w:unhideWhenUsed/>
    <w:qFormat/>
    <w:rsid w:val="00EC0F79"/>
    <w:pPr>
      <w:keepNext/>
      <w:keepLines/>
      <w:spacing w:before="40"/>
      <w:outlineLvl w:val="2"/>
    </w:pPr>
    <w:rPr>
      <w:rFonts w:asciiTheme="majorHAnsi" w:eastAsiaTheme="majorEastAsia" w:hAnsiTheme="majorHAnsi" w:cstheme="majorBidi"/>
      <w:i/>
    </w:rPr>
  </w:style>
  <w:style w:type="paragraph" w:styleId="Heading4">
    <w:name w:val="heading 4"/>
    <w:basedOn w:val="Normal"/>
    <w:next w:val="Normal"/>
    <w:link w:val="Heading4Char"/>
    <w:uiPriority w:val="9"/>
    <w:unhideWhenUsed/>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unhideWhenUsed/>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unhideWhenUsed/>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72D"/>
    <w:rPr>
      <w:rFonts w:ascii="Times New Roman" w:hAnsi="Times New Roman" w:cs="Times New Roman"/>
      <w:sz w:val="18"/>
      <w:szCs w:val="18"/>
    </w:rPr>
  </w:style>
  <w:style w:type="paragraph" w:styleId="ListParagraph">
    <w:name w:val="List Paragraph"/>
    <w:basedOn w:val="Normal"/>
    <w:uiPriority w:val="34"/>
    <w:semiHidden/>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887E05"/>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887E05"/>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C0F79"/>
    <w:pPr>
      <w:spacing w:after="60" w:line="240" w:lineRule="auto"/>
      <w:contextualSpacing/>
    </w:pPr>
    <w:rPr>
      <w:rFonts w:asciiTheme="majorHAnsi" w:eastAsiaTheme="majorEastAsia" w:hAnsiTheme="majorHAnsi" w:cstheme="majorBidi"/>
      <w:caps/>
      <w:color w:val="595959" w:themeColor="text1" w:themeTint="A6"/>
      <w:kern w:val="28"/>
      <w:sz w:val="72"/>
      <w:szCs w:val="56"/>
    </w:rPr>
  </w:style>
  <w:style w:type="character" w:customStyle="1" w:styleId="TitleChar">
    <w:name w:val="Title Char"/>
    <w:basedOn w:val="DefaultParagraphFont"/>
    <w:link w:val="Title"/>
    <w:uiPriority w:val="10"/>
    <w:rsid w:val="00EC0F79"/>
    <w:rPr>
      <w:rFonts w:asciiTheme="majorHAnsi" w:eastAsiaTheme="majorEastAsia" w:hAnsiTheme="majorHAnsi" w:cstheme="majorBidi"/>
      <w:caps/>
      <w:color w:val="595959" w:themeColor="text1" w:themeTint="A6"/>
      <w:kern w:val="28"/>
      <w:sz w:val="72"/>
      <w:szCs w:val="56"/>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uiPriority w:val="11"/>
    <w:qFormat/>
    <w:rsid w:val="00EC0F79"/>
    <w:pPr>
      <w:numPr>
        <w:ilvl w:val="1"/>
      </w:numPr>
      <w:pBdr>
        <w:bottom w:val="single" w:sz="4" w:space="10" w:color="595959" w:themeColor="text1" w:themeTint="A6"/>
      </w:pBdr>
      <w:spacing w:after="160"/>
    </w:pPr>
    <w:rPr>
      <w:rFonts w:eastAsiaTheme="minorEastAsia"/>
      <w:caps/>
      <w:color w:val="FFFFFF" w:themeColor="accent1"/>
      <w:sz w:val="40"/>
      <w:szCs w:val="22"/>
    </w:rPr>
  </w:style>
  <w:style w:type="character" w:customStyle="1" w:styleId="SubtitleChar">
    <w:name w:val="Subtitle Char"/>
    <w:basedOn w:val="DefaultParagraphFont"/>
    <w:link w:val="Subtitle"/>
    <w:uiPriority w:val="11"/>
    <w:rsid w:val="00EC0F79"/>
    <w:rPr>
      <w:rFonts w:eastAsiaTheme="minorEastAsia"/>
      <w:caps/>
      <w:color w:val="FFFFFF" w:themeColor="accent1"/>
      <w:sz w:val="40"/>
      <w:szCs w:val="22"/>
    </w:rPr>
  </w:style>
  <w:style w:type="character" w:customStyle="1" w:styleId="Heading1Char">
    <w:name w:val="Heading 1 Char"/>
    <w:basedOn w:val="DefaultParagraphFont"/>
    <w:link w:val="Heading1"/>
    <w:uiPriority w:val="9"/>
    <w:rsid w:val="00EC0F79"/>
    <w:rPr>
      <w:rFonts w:asciiTheme="majorHAnsi" w:eastAsiaTheme="majorEastAsia" w:hAnsiTheme="majorHAnsi" w:cstheme="majorBidi"/>
      <w:caps/>
      <w:color w:val="FFFFFF" w:themeColor="accent1"/>
      <w:sz w:val="40"/>
      <w:szCs w:val="32"/>
    </w:rPr>
  </w:style>
  <w:style w:type="character" w:customStyle="1" w:styleId="Heading2Char">
    <w:name w:val="Heading 2 Char"/>
    <w:basedOn w:val="DefaultParagraphFont"/>
    <w:link w:val="Heading2"/>
    <w:uiPriority w:val="9"/>
    <w:rsid w:val="00EC0F79"/>
    <w:rPr>
      <w:rFonts w:asciiTheme="majorHAnsi" w:eastAsiaTheme="majorEastAsia" w:hAnsiTheme="majorHAnsi" w:cstheme="majorBidi"/>
      <w:caps/>
      <w:sz w:val="32"/>
      <w:szCs w:val="26"/>
    </w:rPr>
  </w:style>
  <w:style w:type="character" w:customStyle="1" w:styleId="Heading3Char">
    <w:name w:val="Heading 3 Char"/>
    <w:basedOn w:val="DefaultParagraphFont"/>
    <w:link w:val="Heading3"/>
    <w:uiPriority w:val="9"/>
    <w:rsid w:val="00EC0F79"/>
    <w:rPr>
      <w:rFonts w:asciiTheme="majorHAnsi" w:eastAsiaTheme="majorEastAsia" w:hAnsiTheme="majorHAnsi" w:cstheme="majorBidi"/>
      <w:i/>
    </w:rPr>
  </w:style>
  <w:style w:type="character" w:customStyle="1" w:styleId="Heading4Char">
    <w:name w:val="Heading 4 Char"/>
    <w:basedOn w:val="DefaultParagraphFont"/>
    <w:link w:val="Heading4"/>
    <w:uiPriority w:val="9"/>
    <w:rsid w:val="00124ED6"/>
    <w:rPr>
      <w:rFonts w:asciiTheme="majorHAnsi" w:eastAsiaTheme="majorEastAsia" w:hAnsiTheme="majorHAnsi" w:cstheme="majorBidi"/>
      <w:iCs/>
      <w:caps/>
      <w:color w:val="FFFFFF" w:themeColor="background1"/>
      <w:sz w:val="32"/>
    </w:rPr>
  </w:style>
  <w:style w:type="paragraph" w:customStyle="1" w:styleId="Contact1">
    <w:name w:val="Contact1"/>
    <w:basedOn w:val="Normal"/>
    <w:next w:val="Normal"/>
    <w:link w:val="Contact1Char"/>
    <w:uiPriority w:val="29"/>
    <w:qFormat/>
    <w:rsid w:val="00B8453F"/>
    <w:rPr>
      <w:color w:val="FFFFFF" w:themeColor="background1"/>
    </w:rPr>
  </w:style>
  <w:style w:type="paragraph" w:customStyle="1" w:styleId="Contact2">
    <w:name w:val="Contact2"/>
    <w:basedOn w:val="Normal"/>
    <w:next w:val="Normal"/>
    <w:link w:val="Contact2Char"/>
    <w:uiPriority w:val="29"/>
    <w:qFormat/>
    <w:rsid w:val="00B8453F"/>
    <w:pPr>
      <w:jc w:val="center"/>
    </w:pPr>
    <w:rPr>
      <w:b/>
      <w:color w:val="FFFFFF" w:themeColor="background1"/>
    </w:rPr>
  </w:style>
  <w:style w:type="character" w:customStyle="1" w:styleId="Contact1Char">
    <w:name w:val="Contact1 Char"/>
    <w:basedOn w:val="DefaultParagraphFont"/>
    <w:link w:val="Contact1"/>
    <w:uiPriority w:val="29"/>
    <w:rsid w:val="00887E05"/>
    <w:rPr>
      <w:color w:val="FFFFFF" w:themeColor="background1"/>
    </w:rPr>
  </w:style>
  <w:style w:type="character" w:customStyle="1" w:styleId="Heading5Char">
    <w:name w:val="Heading 5 Char"/>
    <w:basedOn w:val="DefaultParagraphFont"/>
    <w:link w:val="Heading5"/>
    <w:uiPriority w:val="9"/>
    <w:rsid w:val="00453A7B"/>
    <w:rPr>
      <w:rFonts w:asciiTheme="majorHAnsi" w:eastAsiaTheme="majorEastAsia" w:hAnsiTheme="majorHAnsi" w:cstheme="majorBidi"/>
      <w:b/>
      <w:caps/>
      <w:color w:val="FFFFFF" w:themeColor="background1"/>
    </w:rPr>
  </w:style>
  <w:style w:type="character" w:customStyle="1" w:styleId="Contact2Char">
    <w:name w:val="Contact2 Char"/>
    <w:basedOn w:val="DefaultParagraphFont"/>
    <w:link w:val="Contact2"/>
    <w:uiPriority w:val="29"/>
    <w:rsid w:val="00887E05"/>
    <w:rPr>
      <w:b/>
      <w:color w:val="FFFFFF" w:themeColor="background1"/>
    </w:rPr>
  </w:style>
  <w:style w:type="character" w:customStyle="1" w:styleId="Heading6Char">
    <w:name w:val="Heading 6 Char"/>
    <w:basedOn w:val="DefaultParagraphFont"/>
    <w:link w:val="Heading6"/>
    <w:uiPriority w:val="9"/>
    <w:rsid w:val="00791376"/>
    <w:rPr>
      <w:rFonts w:asciiTheme="majorHAnsi" w:eastAsiaTheme="majorEastAsia" w:hAnsiTheme="majorHAnsi" w:cstheme="majorBidi"/>
      <w:i/>
      <w:color w:val="FFFFFF" w:themeColor="background1"/>
    </w:rPr>
  </w:style>
  <w:style w:type="character" w:styleId="Hyperlink">
    <w:name w:val="Hyperlink"/>
    <w:basedOn w:val="DefaultParagraphFont"/>
    <w:uiPriority w:val="99"/>
    <w:unhideWhenUsed/>
    <w:rsid w:val="00DF12E1"/>
    <w:rPr>
      <w:color w:val="757070" w:themeColor="hyperlink"/>
      <w:u w:val="single"/>
    </w:rPr>
  </w:style>
  <w:style w:type="character" w:styleId="UnresolvedMention">
    <w:name w:val="Unresolved Mention"/>
    <w:basedOn w:val="DefaultParagraphFont"/>
    <w:uiPriority w:val="99"/>
    <w:semiHidden/>
    <w:unhideWhenUsed/>
    <w:rsid w:val="00DF12E1"/>
    <w:rPr>
      <w:color w:val="605E5C"/>
      <w:shd w:val="clear" w:color="auto" w:fill="E1DFDD"/>
    </w:rPr>
  </w:style>
  <w:style w:type="character" w:styleId="FollowedHyperlink">
    <w:name w:val="FollowedHyperlink"/>
    <w:basedOn w:val="DefaultParagraphFont"/>
    <w:uiPriority w:val="99"/>
    <w:semiHidden/>
    <w:unhideWhenUsed/>
    <w:rsid w:val="008D559C"/>
    <w:rPr>
      <w:color w:val="FFFF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 w:id="756828435">
      <w:bodyDiv w:val="1"/>
      <w:marLeft w:val="0"/>
      <w:marRight w:val="0"/>
      <w:marTop w:val="0"/>
      <w:marBottom w:val="0"/>
      <w:divBdr>
        <w:top w:val="none" w:sz="0" w:space="0" w:color="auto"/>
        <w:left w:val="none" w:sz="0" w:space="0" w:color="auto"/>
        <w:bottom w:val="none" w:sz="0" w:space="0" w:color="auto"/>
        <w:right w:val="none" w:sz="0" w:space="0" w:color="auto"/>
      </w:divBdr>
    </w:div>
    <w:div w:id="214080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sv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JodyBrzo/day-planner"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jodybrzo.github.io/my-portfolio/index.html" TargetMode="External"/><Relationship Id="rId20"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3.sv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jody-brzovski-177844b3" TargetMode="External"/><Relationship Id="rId22" Type="http://schemas.openxmlformats.org/officeDocument/2006/relationships/image" Target="media/image11.sv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dy\AppData\Roaming\Microsoft\Templates\Photo%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F1D799662E84B729F647C017CBA48BF"/>
        <w:category>
          <w:name w:val="General"/>
          <w:gallery w:val="placeholder"/>
        </w:category>
        <w:types>
          <w:type w:val="bbPlcHdr"/>
        </w:types>
        <w:behaviors>
          <w:behavior w:val="content"/>
        </w:behaviors>
        <w:guid w:val="{CFE8D845-F9D8-4AC0-A6C6-BE47B21D0B02}"/>
      </w:docPartPr>
      <w:docPartBody>
        <w:p w:rsidR="00C01BFB" w:rsidRDefault="00F77775">
          <w:pPr>
            <w:pStyle w:val="EF1D799662E84B729F647C017CBA48BF"/>
          </w:pPr>
          <w:r>
            <w:t>Objective</w:t>
          </w:r>
        </w:p>
      </w:docPartBody>
    </w:docPart>
    <w:docPart>
      <w:docPartPr>
        <w:name w:val="DA5F955A5D1D41C094A69870EB87945D"/>
        <w:category>
          <w:name w:val="General"/>
          <w:gallery w:val="placeholder"/>
        </w:category>
        <w:types>
          <w:type w:val="bbPlcHdr"/>
        </w:types>
        <w:behaviors>
          <w:behavior w:val="content"/>
        </w:behaviors>
        <w:guid w:val="{35FAED2E-6B25-47FB-9237-D02BA8986251}"/>
      </w:docPartPr>
      <w:docPartBody>
        <w:p w:rsidR="00C01BFB" w:rsidRDefault="00F77775">
          <w:pPr>
            <w:pStyle w:val="DA5F955A5D1D41C094A69870EB87945D"/>
          </w:pPr>
          <w:r>
            <w:t>Experience</w:t>
          </w:r>
        </w:p>
      </w:docPartBody>
    </w:docPart>
    <w:docPart>
      <w:docPartPr>
        <w:name w:val="EFAC70B8D7C14DF48B7828C4C26974A6"/>
        <w:category>
          <w:name w:val="General"/>
          <w:gallery w:val="placeholder"/>
        </w:category>
        <w:types>
          <w:type w:val="bbPlcHdr"/>
        </w:types>
        <w:behaviors>
          <w:behavior w:val="content"/>
        </w:behaviors>
        <w:guid w:val="{ADBDB473-EF97-4348-99B2-7AEB4A624228}"/>
      </w:docPartPr>
      <w:docPartBody>
        <w:p w:rsidR="00C01BFB" w:rsidRDefault="00F77775">
          <w:pPr>
            <w:pStyle w:val="EFAC70B8D7C14DF48B7828C4C26974A6"/>
          </w:pPr>
          <w:r>
            <w:t>C O N T A C T</w:t>
          </w:r>
        </w:p>
      </w:docPartBody>
    </w:docPart>
    <w:docPart>
      <w:docPartPr>
        <w:name w:val="92623B649B3044379D5839C3992BD203"/>
        <w:category>
          <w:name w:val="General"/>
          <w:gallery w:val="placeholder"/>
        </w:category>
        <w:types>
          <w:type w:val="bbPlcHdr"/>
        </w:types>
        <w:behaviors>
          <w:behavior w:val="content"/>
        </w:behaviors>
        <w:guid w:val="{B5C92E9F-46AD-4DDA-99F4-BAC462F6B0F7}"/>
      </w:docPartPr>
      <w:docPartBody>
        <w:p w:rsidR="00C01BFB" w:rsidRDefault="00F77775">
          <w:pPr>
            <w:pStyle w:val="92623B649B3044379D5839C3992BD203"/>
          </w:pPr>
          <w:r w:rsidRPr="00453A7B">
            <w:t>E D u c a t i o 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46B"/>
    <w:rsid w:val="005E0451"/>
    <w:rsid w:val="007A659F"/>
    <w:rsid w:val="008940F9"/>
    <w:rsid w:val="00931219"/>
    <w:rsid w:val="0099146B"/>
    <w:rsid w:val="00C01BFB"/>
    <w:rsid w:val="00CE687C"/>
    <w:rsid w:val="00F77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05562D22624CC4B53C22DADFBCBEFD">
    <w:name w:val="E405562D22624CC4B53C22DADFBCBEFD"/>
  </w:style>
  <w:style w:type="paragraph" w:customStyle="1" w:styleId="E66F18BEB86F47FBA896EDB8D18AB1EA">
    <w:name w:val="E66F18BEB86F47FBA896EDB8D18AB1EA"/>
  </w:style>
  <w:style w:type="paragraph" w:customStyle="1" w:styleId="EF1D799662E84B729F647C017CBA48BF">
    <w:name w:val="EF1D799662E84B729F647C017CBA48BF"/>
  </w:style>
  <w:style w:type="paragraph" w:customStyle="1" w:styleId="E2BBAE30985F4D04AE5560DFB3013940">
    <w:name w:val="E2BBAE30985F4D04AE5560DFB3013940"/>
  </w:style>
  <w:style w:type="paragraph" w:customStyle="1" w:styleId="DA5F955A5D1D41C094A69870EB87945D">
    <w:name w:val="DA5F955A5D1D41C094A69870EB87945D"/>
  </w:style>
  <w:style w:type="paragraph" w:customStyle="1" w:styleId="5C1D4E3F646642798728D5AC6CCDB967">
    <w:name w:val="5C1D4E3F646642798728D5AC6CCDB967"/>
  </w:style>
  <w:style w:type="paragraph" w:customStyle="1" w:styleId="68B9E05E30A04F2EB38683CFDBC799C2">
    <w:name w:val="68B9E05E30A04F2EB38683CFDBC799C2"/>
  </w:style>
  <w:style w:type="paragraph" w:customStyle="1" w:styleId="7E00934A099D448EAD0D7FB7BD754FA1">
    <w:name w:val="7E00934A099D448EAD0D7FB7BD754FA1"/>
  </w:style>
  <w:style w:type="paragraph" w:customStyle="1" w:styleId="3C46DDDE927F497883FD919314463FC9">
    <w:name w:val="3C46DDDE927F497883FD919314463FC9"/>
  </w:style>
  <w:style w:type="paragraph" w:customStyle="1" w:styleId="93513A7F90364C908E7E30ADCEE1F090">
    <w:name w:val="93513A7F90364C908E7E30ADCEE1F090"/>
  </w:style>
  <w:style w:type="paragraph" w:customStyle="1" w:styleId="3695E2DD11B44A7EAA98A1CA12C9E50D">
    <w:name w:val="3695E2DD11B44A7EAA98A1CA12C9E50D"/>
  </w:style>
  <w:style w:type="paragraph" w:customStyle="1" w:styleId="ECD5F24C70C74A60BE6AA325ED75DEB3">
    <w:name w:val="ECD5F24C70C74A60BE6AA325ED75DEB3"/>
  </w:style>
  <w:style w:type="paragraph" w:customStyle="1" w:styleId="730776F8C24A418EA74064A2322752A8">
    <w:name w:val="730776F8C24A418EA74064A2322752A8"/>
  </w:style>
  <w:style w:type="paragraph" w:customStyle="1" w:styleId="443D55A8DC6E4E8D8990DDA770606355">
    <w:name w:val="443D55A8DC6E4E8D8990DDA770606355"/>
  </w:style>
  <w:style w:type="paragraph" w:customStyle="1" w:styleId="FD39963F60F94B028B9FEC00DDACB8D1">
    <w:name w:val="FD39963F60F94B028B9FEC00DDACB8D1"/>
  </w:style>
  <w:style w:type="paragraph" w:customStyle="1" w:styleId="7A367B063226451081DA8FCF9BED98B2">
    <w:name w:val="7A367B063226451081DA8FCF9BED98B2"/>
  </w:style>
  <w:style w:type="paragraph" w:customStyle="1" w:styleId="C417537B2F9B4CB7853D0D52ED3070A3">
    <w:name w:val="C417537B2F9B4CB7853D0D52ED3070A3"/>
  </w:style>
  <w:style w:type="paragraph" w:customStyle="1" w:styleId="B304259F77754D6D82A6998D67612FF4">
    <w:name w:val="B304259F77754D6D82A6998D67612FF4"/>
  </w:style>
  <w:style w:type="paragraph" w:customStyle="1" w:styleId="EFAC70B8D7C14DF48B7828C4C26974A6">
    <w:name w:val="EFAC70B8D7C14DF48B7828C4C26974A6"/>
  </w:style>
  <w:style w:type="paragraph" w:customStyle="1" w:styleId="0CB7BB26FDA04C86BC39AB7688DF6E44">
    <w:name w:val="0CB7BB26FDA04C86BC39AB7688DF6E44"/>
  </w:style>
  <w:style w:type="paragraph" w:customStyle="1" w:styleId="2969C03C0D4D4CE48CE6AFC66937F33E">
    <w:name w:val="2969C03C0D4D4CE48CE6AFC66937F33E"/>
  </w:style>
  <w:style w:type="paragraph" w:customStyle="1" w:styleId="A831FD3B192145C5A861F90C64BC4327">
    <w:name w:val="A831FD3B192145C5A861F90C64BC4327"/>
  </w:style>
  <w:style w:type="paragraph" w:customStyle="1" w:styleId="06BC53FBC0444FAA9229A79A3B9F6E66">
    <w:name w:val="06BC53FBC0444FAA9229A79A3B9F6E66"/>
  </w:style>
  <w:style w:type="paragraph" w:customStyle="1" w:styleId="92623B649B3044379D5839C3992BD203">
    <w:name w:val="92623B649B3044379D5839C3992BD203"/>
  </w:style>
  <w:style w:type="paragraph" w:customStyle="1" w:styleId="B297A81FF0284DE190F9BC2C32DFA2C5">
    <w:name w:val="B297A81FF0284DE190F9BC2C32DFA2C5"/>
  </w:style>
  <w:style w:type="paragraph" w:customStyle="1" w:styleId="ED6A79076D3E414196C1D06F43BDB7DB">
    <w:name w:val="ED6A79076D3E414196C1D06F43BDB7DB"/>
  </w:style>
  <w:style w:type="paragraph" w:customStyle="1" w:styleId="2C5B2B1E2AF64D878EAAAE199AD95C72">
    <w:name w:val="2C5B2B1E2AF64D878EAAAE199AD95C72"/>
  </w:style>
  <w:style w:type="paragraph" w:customStyle="1" w:styleId="4897C1941C8E4BE69709CA791BC8378A">
    <w:name w:val="4897C1941C8E4BE69709CA791BC8378A"/>
  </w:style>
  <w:style w:type="paragraph" w:customStyle="1" w:styleId="Contact1">
    <w:name w:val="Contact1"/>
    <w:basedOn w:val="Normal"/>
    <w:next w:val="Normal"/>
    <w:link w:val="Contact1Char"/>
    <w:uiPriority w:val="29"/>
    <w:qFormat/>
    <w:rsid w:val="0099146B"/>
    <w:pPr>
      <w:spacing w:after="0" w:line="264" w:lineRule="auto"/>
    </w:pPr>
    <w:rPr>
      <w:rFonts w:eastAsiaTheme="minorHAnsi"/>
      <w:color w:val="FFFFFF" w:themeColor="background1"/>
      <w:sz w:val="24"/>
      <w:szCs w:val="24"/>
    </w:rPr>
  </w:style>
  <w:style w:type="character" w:customStyle="1" w:styleId="Contact1Char">
    <w:name w:val="Contact1 Char"/>
    <w:basedOn w:val="DefaultParagraphFont"/>
    <w:link w:val="Contact1"/>
    <w:uiPriority w:val="29"/>
    <w:rsid w:val="0099146B"/>
    <w:rPr>
      <w:rFonts w:eastAsiaTheme="minorHAnsi"/>
      <w:color w:val="FFFFFF" w:themeColor="background1"/>
      <w:sz w:val="24"/>
      <w:szCs w:val="24"/>
    </w:rPr>
  </w:style>
  <w:style w:type="paragraph" w:customStyle="1" w:styleId="FDE3D88A388248D7BFFA5961E7CD1A9B">
    <w:name w:val="FDE3D88A388248D7BFFA5961E7CD1A9B"/>
  </w:style>
  <w:style w:type="paragraph" w:customStyle="1" w:styleId="2ED3CC29F4424CFB9C4F146DD71A5337">
    <w:name w:val="2ED3CC29F4424CFB9C4F146DD71A5337"/>
  </w:style>
  <w:style w:type="paragraph" w:customStyle="1" w:styleId="96BFC33BE7814A0B852373DF1F9859C4">
    <w:name w:val="96BFC33BE7814A0B852373DF1F9859C4"/>
  </w:style>
  <w:style w:type="paragraph" w:customStyle="1" w:styleId="F14BD02DC4424E22945337909B21EA89">
    <w:name w:val="F14BD02DC4424E22945337909B21EA89"/>
  </w:style>
  <w:style w:type="paragraph" w:customStyle="1" w:styleId="AC0474AE9F0746BBB2C9CA9764A70831">
    <w:name w:val="AC0474AE9F0746BBB2C9CA9764A70831"/>
  </w:style>
  <w:style w:type="paragraph" w:customStyle="1" w:styleId="ACF3CE58986D4AA090B0C34B6D0BAB40">
    <w:name w:val="ACF3CE58986D4AA090B0C34B6D0BAB40"/>
  </w:style>
  <w:style w:type="paragraph" w:customStyle="1" w:styleId="39B9F3706C214F328E4DAC8B25676C43">
    <w:name w:val="39B9F3706C214F328E4DAC8B25676C43"/>
    <w:rsid w:val="0099146B"/>
  </w:style>
  <w:style w:type="paragraph" w:customStyle="1" w:styleId="1A500225C82A4DBBB3AA7A5488C0F0AE">
    <w:name w:val="1A500225C82A4DBBB3AA7A5488C0F0AE"/>
    <w:rsid w:val="0099146B"/>
  </w:style>
  <w:style w:type="paragraph" w:customStyle="1" w:styleId="7C9D9E4ABCEE4CB888593A60879006A7">
    <w:name w:val="7C9D9E4ABCEE4CB888593A60879006A7"/>
    <w:rsid w:val="0099146B"/>
  </w:style>
  <w:style w:type="paragraph" w:customStyle="1" w:styleId="76F5B8F9315F4828A7B9734B6FD067D4">
    <w:name w:val="76F5B8F9315F4828A7B9734B6FD067D4"/>
    <w:rsid w:val="0099146B"/>
  </w:style>
  <w:style w:type="paragraph" w:customStyle="1" w:styleId="E74BA0A674B24A5D8990399C5C77D678">
    <w:name w:val="E74BA0A674B24A5D8990399C5C77D678"/>
    <w:rsid w:val="0099146B"/>
  </w:style>
  <w:style w:type="paragraph" w:customStyle="1" w:styleId="5C3B003970C34F90A0103EBC680F49B6">
    <w:name w:val="5C3B003970C34F90A0103EBC680F49B6"/>
    <w:rsid w:val="0099146B"/>
  </w:style>
  <w:style w:type="paragraph" w:customStyle="1" w:styleId="5F7BD9167843479FAD1A115C75B147F6">
    <w:name w:val="5F7BD9167843479FAD1A115C75B147F6"/>
    <w:rsid w:val="0099146B"/>
  </w:style>
  <w:style w:type="paragraph" w:customStyle="1" w:styleId="8D6C2A1CBD4247C98D5A40CE9BAC1003">
    <w:name w:val="8D6C2A1CBD4247C98D5A40CE9BAC1003"/>
    <w:rsid w:val="0099146B"/>
  </w:style>
  <w:style w:type="paragraph" w:customStyle="1" w:styleId="A4DB93C3E64046ED890AE4ACF6980DB1">
    <w:name w:val="A4DB93C3E64046ED890AE4ACF6980DB1"/>
    <w:rsid w:val="0099146B"/>
  </w:style>
  <w:style w:type="paragraph" w:customStyle="1" w:styleId="3B27ACF5460746C9A1375ACC0CBA310C">
    <w:name w:val="3B27ACF5460746C9A1375ACC0CBA310C"/>
    <w:rsid w:val="0099146B"/>
  </w:style>
  <w:style w:type="paragraph" w:customStyle="1" w:styleId="2D43E5FA312D41ADBED2FF3B73538C50">
    <w:name w:val="2D43E5FA312D41ADBED2FF3B73538C50"/>
    <w:rsid w:val="0099146B"/>
  </w:style>
  <w:style w:type="paragraph" w:customStyle="1" w:styleId="9D094999C3D643279B4CDC2003D4BC0A">
    <w:name w:val="9D094999C3D643279B4CDC2003D4BC0A"/>
    <w:rsid w:val="0099146B"/>
  </w:style>
  <w:style w:type="paragraph" w:customStyle="1" w:styleId="9D13E4A718754C3CAD061E12F2F17483">
    <w:name w:val="9D13E4A718754C3CAD061E12F2F17483"/>
    <w:rsid w:val="0099146B"/>
  </w:style>
  <w:style w:type="paragraph" w:customStyle="1" w:styleId="794A92014B9C448DB567BC3B9957CAFF">
    <w:name w:val="794A92014B9C448DB567BC3B9957CAFF"/>
    <w:rsid w:val="0099146B"/>
  </w:style>
  <w:style w:type="paragraph" w:customStyle="1" w:styleId="8A04EE18A32B427596008C4BB5A4C99D">
    <w:name w:val="8A04EE18A32B427596008C4BB5A4C99D"/>
    <w:rsid w:val="0099146B"/>
  </w:style>
  <w:style w:type="paragraph" w:customStyle="1" w:styleId="5DB2F19468104CA8A278D2D11BF0DAAF">
    <w:name w:val="5DB2F19468104CA8A278D2D11BF0DAAF"/>
    <w:rsid w:val="0099146B"/>
  </w:style>
  <w:style w:type="paragraph" w:customStyle="1" w:styleId="9913CE4E2BE24A06AB6670BE6D6CB49F">
    <w:name w:val="9913CE4E2BE24A06AB6670BE6D6CB49F"/>
    <w:rsid w:val="0099146B"/>
  </w:style>
  <w:style w:type="paragraph" w:customStyle="1" w:styleId="8204D410CDE84E1E95EF1032C229EA56">
    <w:name w:val="8204D410CDE84E1E95EF1032C229EA56"/>
    <w:rsid w:val="0099146B"/>
  </w:style>
  <w:style w:type="paragraph" w:customStyle="1" w:styleId="F0B6A3F5E9894D1D86F01394D29CF404">
    <w:name w:val="F0B6A3F5E9894D1D86F01394D29CF404"/>
    <w:rsid w:val="0099146B"/>
  </w:style>
  <w:style w:type="paragraph" w:customStyle="1" w:styleId="D2381B0E49E34F1C98BF6A702B0D3EBD">
    <w:name w:val="D2381B0E49E34F1C98BF6A702B0D3EBD"/>
    <w:rsid w:val="0099146B"/>
  </w:style>
  <w:style w:type="paragraph" w:customStyle="1" w:styleId="303523385D55446990D6E145F3719B23">
    <w:name w:val="303523385D55446990D6E145F3719B23"/>
    <w:rsid w:val="0099146B"/>
  </w:style>
  <w:style w:type="paragraph" w:customStyle="1" w:styleId="BBE5CFE3121E4653A475909AF6723429">
    <w:name w:val="BBE5CFE3121E4653A475909AF6723429"/>
    <w:rsid w:val="0099146B"/>
  </w:style>
  <w:style w:type="paragraph" w:customStyle="1" w:styleId="4FE9843741374E4AB31D9B09CC598144">
    <w:name w:val="4FE9843741374E4AB31D9B09CC598144"/>
    <w:rsid w:val="0099146B"/>
  </w:style>
  <w:style w:type="paragraph" w:customStyle="1" w:styleId="390C31AEDF994E1E9965EC9042E16A08">
    <w:name w:val="390C31AEDF994E1E9965EC9042E16A08"/>
    <w:rsid w:val="0099146B"/>
  </w:style>
  <w:style w:type="paragraph" w:customStyle="1" w:styleId="57D3F05288F04DB1BAFC90719AD2493D">
    <w:name w:val="57D3F05288F04DB1BAFC90719AD2493D"/>
    <w:rsid w:val="0099146B"/>
  </w:style>
  <w:style w:type="paragraph" w:customStyle="1" w:styleId="C0034974557443ACB1443366584899BF">
    <w:name w:val="C0034974557443ACB1443366584899BF"/>
    <w:rsid w:val="0099146B"/>
  </w:style>
  <w:style w:type="paragraph" w:customStyle="1" w:styleId="C6A70A403E844725B0DE8E2751B7BB3A">
    <w:name w:val="C6A70A403E844725B0DE8E2751B7BB3A"/>
    <w:rsid w:val="0099146B"/>
  </w:style>
  <w:style w:type="paragraph" w:customStyle="1" w:styleId="E474C522E264493DA7F5B244752C7BD1">
    <w:name w:val="E474C522E264493DA7F5B244752C7BD1"/>
    <w:rsid w:val="0099146B"/>
  </w:style>
  <w:style w:type="paragraph" w:customStyle="1" w:styleId="82124E5DACAE402EBC9A712623FFF5B8">
    <w:name w:val="82124E5DACAE402EBC9A712623FFF5B8"/>
    <w:rsid w:val="0099146B"/>
  </w:style>
  <w:style w:type="paragraph" w:customStyle="1" w:styleId="43B30446583347939D24629F3C10B04C">
    <w:name w:val="43B30446583347939D24629F3C10B04C"/>
    <w:rsid w:val="0099146B"/>
  </w:style>
  <w:style w:type="paragraph" w:customStyle="1" w:styleId="78486352CFFE4AC2B42064CFBA1ED0A5">
    <w:name w:val="78486352CFFE4AC2B42064CFBA1ED0A5"/>
    <w:rsid w:val="0099146B"/>
  </w:style>
  <w:style w:type="paragraph" w:customStyle="1" w:styleId="86606BB994454574A0130F9726332591">
    <w:name w:val="86606BB994454574A0130F9726332591"/>
    <w:rsid w:val="0099146B"/>
  </w:style>
  <w:style w:type="paragraph" w:customStyle="1" w:styleId="7909B77A15A243EE99209C432058C740">
    <w:name w:val="7909B77A15A243EE99209C432058C740"/>
    <w:rsid w:val="0099146B"/>
  </w:style>
  <w:style w:type="paragraph" w:customStyle="1" w:styleId="B3247BEC76EB4187ACFFB6D614C86337">
    <w:name w:val="B3247BEC76EB4187ACFFB6D614C86337"/>
    <w:rsid w:val="0099146B"/>
  </w:style>
  <w:style w:type="paragraph" w:customStyle="1" w:styleId="D939BBD0B334464AB8EF89ABAEA0D75A">
    <w:name w:val="D939BBD0B334464AB8EF89ABAEA0D75A"/>
    <w:rsid w:val="0099146B"/>
  </w:style>
  <w:style w:type="paragraph" w:customStyle="1" w:styleId="ECE407B892874F26B89A4F740E7182E8">
    <w:name w:val="ECE407B892874F26B89A4F740E7182E8"/>
    <w:rsid w:val="0099146B"/>
  </w:style>
  <w:style w:type="paragraph" w:customStyle="1" w:styleId="E69BC4A777D242E88D159AD155EC9909">
    <w:name w:val="E69BC4A777D242E88D159AD155EC9909"/>
    <w:rsid w:val="0099146B"/>
  </w:style>
  <w:style w:type="paragraph" w:customStyle="1" w:styleId="7101C030E06441C199A48BAE9E7FD3AA">
    <w:name w:val="7101C030E06441C199A48BAE9E7FD3AA"/>
    <w:rsid w:val="005E0451"/>
  </w:style>
  <w:style w:type="paragraph" w:customStyle="1" w:styleId="E9AEA7FB3E16423C8F1A7FF89F767610">
    <w:name w:val="E9AEA7FB3E16423C8F1A7FF89F767610"/>
    <w:rsid w:val="005E0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3">
      <a:dk1>
        <a:srgbClr val="000000"/>
      </a:dk1>
      <a:lt1>
        <a:srgbClr val="FFFFFF"/>
      </a:lt1>
      <a:dk2>
        <a:srgbClr val="44546A"/>
      </a:dk2>
      <a:lt2>
        <a:srgbClr val="E7E6E6"/>
      </a:lt2>
      <a:accent1>
        <a:srgbClr val="FFFFFF"/>
      </a:accent1>
      <a:accent2>
        <a:srgbClr val="E94057"/>
      </a:accent2>
      <a:accent3>
        <a:srgbClr val="F27120"/>
      </a:accent3>
      <a:accent4>
        <a:srgbClr val="FFC000"/>
      </a:accent4>
      <a:accent5>
        <a:srgbClr val="F9C7CE"/>
      </a:accent5>
      <a:accent6>
        <a:srgbClr val="F2CEF1"/>
      </a:accent6>
      <a:hlink>
        <a:srgbClr val="757070"/>
      </a:hlink>
      <a:folHlink>
        <a:srgbClr val="FFFFFF"/>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3465CC-C937-40C2-9262-5C18FA8A76D0}">
  <ds:schemaRefs>
    <ds:schemaRef ds:uri="http://schemas.openxmlformats.org/officeDocument/2006/bibliography"/>
  </ds:schemaRefs>
</ds:datastoreItem>
</file>

<file path=customXml/itemProps2.xml><?xml version="1.0" encoding="utf-8"?>
<ds:datastoreItem xmlns:ds="http://schemas.openxmlformats.org/officeDocument/2006/customXml" ds:itemID="{EB71C09A-A895-47D3-A3CD-1D44084E3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EA2B99-2D23-406C-97DD-033BBCEAF6D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76FAF96-5A10-4D46-9C83-0E8B10B28D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Photo resume.dotx</Template>
  <TotalTime>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2021-01-30T21:44:00Z</dcterms:created>
  <dcterms:modified xsi:type="dcterms:W3CDTF">2021-02-01T20:59:00Z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